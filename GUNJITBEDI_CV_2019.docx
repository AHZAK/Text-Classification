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E5521B" w:rsidRPr="00565B06" w14:paraId="13E3F390" w14:textId="77777777" w:rsidTr="009A3F4C">
        <w:trPr>
          <w:trHeight w:hRule="exact" w:val="1944"/>
        </w:trPr>
        <w:tc>
          <w:tcPr>
            <w:tcW w:w="4896" w:type="dxa"/>
            <w:tcMar>
              <w:right w:w="144" w:type="dxa"/>
            </w:tcMar>
            <w:vAlign w:val="bottom"/>
          </w:tcPr>
          <w:p w14:paraId="34A78704" w14:textId="531281E8" w:rsidR="00556337" w:rsidRPr="00565B06" w:rsidRDefault="0031060B" w:rsidP="00E5521B">
            <w:pPr>
              <w:pStyle w:val="Title"/>
            </w:pPr>
            <w:r>
              <w:t>GUNJIT</w:t>
            </w:r>
          </w:p>
          <w:p w14:paraId="19F384D0" w14:textId="77777777" w:rsidR="00FE18B2" w:rsidRPr="00565B06" w:rsidRDefault="00803213" w:rsidP="00E5521B">
            <w:pPr>
              <w:pStyle w:val="Subtitle"/>
            </w:pPr>
            <w:r>
              <w:t>BEDI</w:t>
            </w:r>
            <w:bookmarkStart w:id="0" w:name="_GoBack"/>
            <w:bookmarkEnd w:id="0"/>
          </w:p>
        </w:tc>
        <w:tc>
          <w:tcPr>
            <w:tcW w:w="3744" w:type="dxa"/>
            <w:tcMar>
              <w:left w:w="144" w:type="dxa"/>
            </w:tcMar>
            <w:vAlign w:val="bottom"/>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261"/>
              <w:gridCol w:w="339"/>
            </w:tblGrid>
            <w:tr w:rsidR="00323C3F" w:rsidRPr="009D0878" w14:paraId="4D598CB5" w14:textId="77777777" w:rsidTr="00FE7443">
              <w:tc>
                <w:tcPr>
                  <w:tcW w:w="3899" w:type="dxa"/>
                  <w:tcMar>
                    <w:top w:w="0" w:type="dxa"/>
                    <w:left w:w="720" w:type="dxa"/>
                    <w:right w:w="29" w:type="dxa"/>
                  </w:tcMar>
                </w:tcPr>
                <w:p w14:paraId="2E3AE9AB" w14:textId="53512863" w:rsidR="00323C3F" w:rsidRPr="009D0878" w:rsidRDefault="00506096" w:rsidP="00323C3F">
                  <w:pPr>
                    <w:pStyle w:val="ContactInfo"/>
                  </w:pPr>
                  <w:sdt>
                    <w:sdtPr>
                      <w:alias w:val="Enter address:"/>
                      <w:tag w:val="Enter address:"/>
                      <w:id w:val="966779368"/>
                      <w:placeholder>
                        <w:docPart w:val="16F2F2A72D2B4F0A9062E5A9AA27D4E4"/>
                      </w:placeholder>
                      <w:dataBinding w:prefixMappings="xmlns:ns0='http://schemas.microsoft.com/office/2006/coverPageProps' " w:xpath="/ns0:CoverPageProperties[1]/ns0:CompanyAddress[1]" w:storeItemID="{55AF091B-3C7A-41E3-B477-F2FDAA23CFDA}"/>
                      <w15:appearance w15:val="hidden"/>
                      <w:text w:multiLine="1"/>
                    </w:sdtPr>
                    <w:sdtEndPr/>
                    <w:sdtContent>
                      <w:r w:rsidR="0031060B">
                        <w:t>Model Town</w:t>
                      </w:r>
                      <w:r w:rsidR="00803213">
                        <w:t>, New Delhi</w:t>
                      </w:r>
                    </w:sdtContent>
                  </w:sdt>
                </w:p>
              </w:tc>
              <w:tc>
                <w:tcPr>
                  <w:tcW w:w="420" w:type="dxa"/>
                  <w:tcMar>
                    <w:top w:w="0" w:type="dxa"/>
                    <w:left w:w="0" w:type="dxa"/>
                    <w:right w:w="0" w:type="dxa"/>
                  </w:tcMar>
                </w:tcPr>
                <w:p w14:paraId="25231140" w14:textId="77777777" w:rsidR="00323C3F" w:rsidRPr="009D0878" w:rsidRDefault="00323C3F" w:rsidP="00323C3F">
                  <w:pPr>
                    <w:pStyle w:val="Icons"/>
                  </w:pPr>
                  <w:r w:rsidRPr="009D0878">
                    <w:rPr>
                      <w:noProof/>
                    </w:rPr>
                    <mc:AlternateContent>
                      <mc:Choice Requires="wps">
                        <w:drawing>
                          <wp:inline distT="0" distB="0" distL="0" distR="0" wp14:anchorId="55E583E7" wp14:editId="61022BAE">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3103DA"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77448b [3204]"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23C3F" w:rsidRPr="009D0878" w14:paraId="403B9B15" w14:textId="77777777" w:rsidTr="00FE7443">
              <w:sdt>
                <w:sdtPr>
                  <w:alias w:val="Enter phone:"/>
                  <w:tag w:val="Enter phone:"/>
                  <w:id w:val="-1849400302"/>
                  <w:placeholder>
                    <w:docPart w:val="87ACCF45FFD04D6A825EDDBE3BB51D4F"/>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14:paraId="7F77C807" w14:textId="2CAFFDD8" w:rsidR="00323C3F" w:rsidRPr="009D0878" w:rsidRDefault="00803213" w:rsidP="00323C3F">
                      <w:pPr>
                        <w:pStyle w:val="ContactInfo"/>
                      </w:pPr>
                      <w:r>
                        <w:t xml:space="preserve">+91 </w:t>
                      </w:r>
                      <w:r w:rsidR="0031060B">
                        <w:t>9999765767</w:t>
                      </w:r>
                    </w:p>
                  </w:tc>
                </w:sdtContent>
              </w:sdt>
              <w:tc>
                <w:tcPr>
                  <w:tcW w:w="420" w:type="dxa"/>
                  <w:tcMar>
                    <w:left w:w="0" w:type="dxa"/>
                    <w:right w:w="0" w:type="dxa"/>
                  </w:tcMar>
                </w:tcPr>
                <w:p w14:paraId="3141B14D" w14:textId="77777777" w:rsidR="00323C3F" w:rsidRPr="009D0878" w:rsidRDefault="00323C3F" w:rsidP="00323C3F">
                  <w:pPr>
                    <w:pStyle w:val="Icons"/>
                  </w:pPr>
                  <w:r w:rsidRPr="009D0878">
                    <w:rPr>
                      <w:noProof/>
                    </w:rPr>
                    <mc:AlternateContent>
                      <mc:Choice Requires="wps">
                        <w:drawing>
                          <wp:inline distT="0" distB="0" distL="0" distR="0" wp14:anchorId="2B529F3C" wp14:editId="1BB37F4A">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C64A45"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0xCsQsAAJM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77448b [3204]"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23C3F" w:rsidRPr="009D0878" w14:paraId="787754DB" w14:textId="77777777" w:rsidTr="00FE7443">
              <w:sdt>
                <w:sdtPr>
                  <w:alias w:val="Enter email:"/>
                  <w:tag w:val="Enter email:"/>
                  <w:id w:val="-675184368"/>
                  <w:placeholder>
                    <w:docPart w:val="1275DFEC920944E8867DA8BBBB2AB1C2"/>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14:paraId="49B952BD" w14:textId="6F2AB73A" w:rsidR="00323C3F" w:rsidRPr="009D0878" w:rsidRDefault="00803213" w:rsidP="00323C3F">
                      <w:pPr>
                        <w:pStyle w:val="ContactInfo"/>
                      </w:pPr>
                      <w:r>
                        <w:t>bedi</w:t>
                      </w:r>
                      <w:r w:rsidR="0031060B">
                        <w:t>gunjit</w:t>
                      </w:r>
                      <w:r>
                        <w:t>@gmail.com</w:t>
                      </w:r>
                    </w:p>
                  </w:tc>
                </w:sdtContent>
              </w:sdt>
              <w:tc>
                <w:tcPr>
                  <w:tcW w:w="420" w:type="dxa"/>
                  <w:tcMar>
                    <w:left w:w="0" w:type="dxa"/>
                    <w:right w:w="0" w:type="dxa"/>
                  </w:tcMar>
                </w:tcPr>
                <w:p w14:paraId="65A7FBE4" w14:textId="77777777" w:rsidR="00323C3F" w:rsidRPr="009D0878" w:rsidRDefault="00323C3F" w:rsidP="00323C3F">
                  <w:pPr>
                    <w:pStyle w:val="Icons"/>
                  </w:pPr>
                  <w:r>
                    <w:rPr>
                      <w:noProof/>
                    </w:rPr>
                    <mc:AlternateContent>
                      <mc:Choice Requires="wps">
                        <w:drawing>
                          <wp:inline distT="0" distB="0" distL="0" distR="0" wp14:anchorId="50270017" wp14:editId="033B53C4">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F983D52"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" path="m108,21r,l60,58,12,21v-1,-1,-1,-2,,-3c13,16,14,16,16,17l60,51,104,17v1,-1,3,-1,4,1c109,19,109,20,108,21r,xm114,r,l6,c3,,,3,,6l,74v,3,3,6,6,6l114,80v3,,6,-3,6,-6l120,6c120,3,117,,114,xe" fillcolor="#77448b [3204]"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323C3F" w:rsidRPr="009D0878" w14:paraId="1FE17FA3" w14:textId="77777777" w:rsidTr="00FE7443">
              <w:sdt>
                <w:sdtPr>
                  <w:alias w:val="Enter LinkedIn profile:"/>
                  <w:tag w:val="Enter LinkedIn profile:"/>
                  <w:id w:val="1102843699"/>
                  <w:placeholder>
                    <w:docPart w:val="B0C0BE3A335240728BCAB7D3AA1E23A8"/>
                  </w:placeholder>
                  <w:showingPlcHd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tc>
                    <w:tcPr>
                      <w:tcW w:w="3899" w:type="dxa"/>
                      <w:tcMar>
                        <w:left w:w="720" w:type="dxa"/>
                        <w:right w:w="29" w:type="dxa"/>
                      </w:tcMar>
                    </w:tcPr>
                    <w:p w14:paraId="14FF5F81" w14:textId="77777777" w:rsidR="00323C3F" w:rsidRPr="009D0878" w:rsidRDefault="00323C3F" w:rsidP="00323C3F">
                      <w:pPr>
                        <w:pStyle w:val="ContactInfo"/>
                      </w:pPr>
                      <w:r w:rsidRPr="009D0878">
                        <w:t>LinkedIn Profile</w:t>
                      </w:r>
                    </w:p>
                  </w:tc>
                </w:sdtContent>
              </w:sdt>
              <w:tc>
                <w:tcPr>
                  <w:tcW w:w="420" w:type="dxa"/>
                  <w:tcMar>
                    <w:left w:w="0" w:type="dxa"/>
                    <w:right w:w="0" w:type="dxa"/>
                  </w:tcMar>
                </w:tcPr>
                <w:p w14:paraId="23FF9AC7" w14:textId="77777777" w:rsidR="00323C3F" w:rsidRPr="009D0878" w:rsidRDefault="00323C3F" w:rsidP="00323C3F">
                  <w:pPr>
                    <w:pStyle w:val="Icons"/>
                  </w:pPr>
                  <w:r w:rsidRPr="009D0878">
                    <w:rPr>
                      <w:noProof/>
                    </w:rPr>
                    <mc:AlternateContent>
                      <mc:Choice Requires="wps">
                        <w:drawing>
                          <wp:inline distT="0" distB="0" distL="0" distR="0" wp14:anchorId="16093EC7" wp14:editId="59385540">
                            <wp:extent cx="109728" cy="109728"/>
                            <wp:effectExtent l="0" t="0" r="5080" b="5080"/>
                            <wp:docPr id="11" name="LinkedIn icon" descr="LinkedIn icon">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E5C1C5" id="LinkedIn icon" o:spid="_x0000_s1026" alt="LinkedIn icon" href="https://www.linkedin.com/in/gunjit-bedi-047a2488"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616,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" o:button="t"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fillcolor="#77448b [3204]" stroked="f" strokeweight="0">
                            <v:fill o:detectmouseclick="t"/>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r w:rsidR="00323C3F" w:rsidRPr="009D0878" w14:paraId="68D25FBC" w14:textId="77777777" w:rsidTr="00FE7443">
              <w:tc>
                <w:tcPr>
                  <w:tcW w:w="3899" w:type="dxa"/>
                  <w:tcMar>
                    <w:left w:w="720" w:type="dxa"/>
                    <w:right w:w="29" w:type="dxa"/>
                  </w:tcMar>
                </w:tcPr>
                <w:p w14:paraId="28EA64A9" w14:textId="24612CEE" w:rsidR="00323C3F" w:rsidRPr="009D0878" w:rsidRDefault="002223F2" w:rsidP="00323C3F">
                  <w:pPr>
                    <w:pStyle w:val="ContactInfo"/>
                  </w:pPr>
                  <w:r>
                    <w:t>Medium</w:t>
                  </w:r>
                  <w:r w:rsidR="00A90193">
                    <w:t xml:space="preserve"> </w:t>
                  </w:r>
                  <w:r>
                    <w:t xml:space="preserve"> </w:t>
                  </w:r>
                </w:p>
              </w:tc>
              <w:tc>
                <w:tcPr>
                  <w:tcW w:w="420" w:type="dxa"/>
                  <w:tcMar>
                    <w:left w:w="0" w:type="dxa"/>
                    <w:right w:w="0" w:type="dxa"/>
                  </w:tcMar>
                </w:tcPr>
                <w:p w14:paraId="43247612" w14:textId="2109B267" w:rsidR="00323C3F" w:rsidRPr="009D0878" w:rsidRDefault="00A90193" w:rsidP="00323C3F">
                  <w:pPr>
                    <w:pStyle w:val="Icons"/>
                  </w:pPr>
                  <w:r>
                    <w:rPr>
                      <w:noProof/>
                    </w:rPr>
                    <w:drawing>
                      <wp:inline distT="0" distB="0" distL="0" distR="0" wp14:anchorId="0C0DEBD8" wp14:editId="6D68CBB4">
                        <wp:extent cx="123825" cy="123825"/>
                        <wp:effectExtent l="0" t="0" r="9525" b="9525"/>
                        <wp:docPr id="28" name="Picture 2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wnlo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825" cy="123825"/>
                                </a:xfrm>
                                <a:prstGeom prst="rect">
                                  <a:avLst/>
                                </a:prstGeom>
                              </pic:spPr>
                            </pic:pic>
                          </a:graphicData>
                        </a:graphic>
                      </wp:inline>
                    </w:drawing>
                  </w:r>
                </w:p>
              </w:tc>
            </w:tr>
          </w:tbl>
          <w:p w14:paraId="69AFAF46" w14:textId="77777777" w:rsidR="00E5521B" w:rsidRPr="00565B06" w:rsidRDefault="00E5521B" w:rsidP="00C41A21">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565B06" w14:paraId="347C9018" w14:textId="77777777" w:rsidTr="007175B9">
        <w:tc>
          <w:tcPr>
            <w:tcW w:w="730" w:type="dxa"/>
            <w:tcMar>
              <w:bottom w:w="0" w:type="dxa"/>
              <w:right w:w="216" w:type="dxa"/>
            </w:tcMar>
            <w:vAlign w:val="bottom"/>
          </w:tcPr>
          <w:p w14:paraId="6C252193" w14:textId="77777777" w:rsidR="000F5AA0" w:rsidRDefault="000F5AA0" w:rsidP="009D0878">
            <w:pPr>
              <w:pStyle w:val="Icons"/>
            </w:pPr>
          </w:p>
          <w:p w14:paraId="2B039AB4" w14:textId="7B57A36A" w:rsidR="000E24AC" w:rsidRPr="00565B06" w:rsidRDefault="00075B13" w:rsidP="009D0878">
            <w:pPr>
              <w:pStyle w:val="Icons"/>
            </w:pPr>
            <w:r w:rsidRPr="00565B06">
              <w:rPr>
                <w:noProof/>
              </w:rPr>
              <mc:AlternateContent>
                <mc:Choice Requires="wpg">
                  <w:drawing>
                    <wp:inline distT="0" distB="0" distL="0" distR="0" wp14:anchorId="31FB9947" wp14:editId="1C3416FB">
                      <wp:extent cx="274320" cy="274320"/>
                      <wp:effectExtent l="0" t="0" r="0" b="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32B1C2"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1Nkw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14:paraId="4452B87E" w14:textId="77777777" w:rsidR="000E24AC" w:rsidRPr="00565B06" w:rsidRDefault="00506096" w:rsidP="007850D1">
            <w:pPr>
              <w:pStyle w:val="Heading1"/>
              <w:outlineLvl w:val="0"/>
            </w:pPr>
            <w:sdt>
              <w:sdtPr>
                <w:alias w:val="Objective:"/>
                <w:tag w:val="Objective:"/>
                <w:id w:val="-376709012"/>
                <w:placeholder>
                  <w:docPart w:val="9106B5D719E242CB97D5FAB426318BB4"/>
                </w:placeholder>
                <w:temporary/>
                <w:showingPlcHdr/>
                <w15:appearance w15:val="hidden"/>
              </w:sdtPr>
              <w:sdtEndPr/>
              <w:sdtContent>
                <w:r w:rsidR="007850D1" w:rsidRPr="00565B06">
                  <w:t>Objective</w:t>
                </w:r>
              </w:sdtContent>
            </w:sdt>
          </w:p>
        </w:tc>
      </w:tr>
    </w:tbl>
    <w:p w14:paraId="29B0A5C9" w14:textId="08D928BF" w:rsidR="00A77B4D" w:rsidRDefault="00AE676F" w:rsidP="00AE676F">
      <w:pPr>
        <w:jc w:val="both"/>
        <w:rPr>
          <w:i/>
          <w:iCs/>
        </w:rPr>
      </w:pPr>
      <w:r>
        <w:rPr>
          <w:i/>
          <w:iCs/>
        </w:rPr>
        <w:t xml:space="preserve">Looking for good opportunities in </w:t>
      </w:r>
      <w:r w:rsidR="00EB16CC">
        <w:rPr>
          <w:i/>
          <w:iCs/>
        </w:rPr>
        <w:t>d</w:t>
      </w:r>
      <w:r>
        <w:rPr>
          <w:i/>
          <w:iCs/>
        </w:rPr>
        <w:t xml:space="preserve">ata </w:t>
      </w:r>
      <w:r w:rsidR="00EB16CC">
        <w:rPr>
          <w:i/>
          <w:iCs/>
        </w:rPr>
        <w:t>a</w:t>
      </w:r>
      <w:r>
        <w:rPr>
          <w:i/>
          <w:iCs/>
        </w:rPr>
        <w:t>nalytics through machine learning and predictive modeling domain where I can utilize my knowledge to contribute in the projects and lead my team in delivering high value solutions.</w:t>
      </w:r>
    </w:p>
    <w:p w14:paraId="0BFE7043" w14:textId="77777777" w:rsidR="00BA5338" w:rsidRDefault="00BA5338" w:rsidP="007850D1"/>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65F20" w:rsidRPr="00565B06" w14:paraId="580A809E" w14:textId="77777777" w:rsidTr="00C41A21">
        <w:tc>
          <w:tcPr>
            <w:tcW w:w="720" w:type="dxa"/>
            <w:tcMar>
              <w:right w:w="216" w:type="dxa"/>
            </w:tcMar>
            <w:vAlign w:val="bottom"/>
          </w:tcPr>
          <w:p w14:paraId="1B530C24" w14:textId="77777777" w:rsidR="00565F20" w:rsidRPr="00565B06" w:rsidRDefault="00565F20" w:rsidP="00C41A21">
            <w:pPr>
              <w:pStyle w:val="Icons"/>
            </w:pPr>
            <w:r w:rsidRPr="00565B06">
              <w:rPr>
                <w:noProof/>
              </w:rPr>
              <mc:AlternateContent>
                <mc:Choice Requires="wpg">
                  <w:drawing>
                    <wp:inline distT="0" distB="0" distL="0" distR="0" wp14:anchorId="15625B07" wp14:editId="794AC5B9">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A5E721"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14:paraId="5C05729B" w14:textId="77777777" w:rsidR="00565F20" w:rsidRPr="00565B06" w:rsidRDefault="00506096" w:rsidP="00C41A21">
            <w:pPr>
              <w:pStyle w:val="Heading1"/>
              <w:outlineLvl w:val="0"/>
            </w:pPr>
            <w:sdt>
              <w:sdtPr>
                <w:alias w:val="Education:"/>
                <w:tag w:val="Education:"/>
                <w:id w:val="-2131392780"/>
                <w:placeholder>
                  <w:docPart w:val="FD0C37A256CC4E78ADF75ECC0C1C94A8"/>
                </w:placeholder>
                <w:temporary/>
                <w:showingPlcHdr/>
                <w15:appearance w15:val="hidden"/>
              </w:sdtPr>
              <w:sdtEndPr/>
              <w:sdtContent>
                <w:r w:rsidR="00565F20" w:rsidRPr="00565B06">
                  <w:t>Experience</w:t>
                </w:r>
              </w:sdtContent>
            </w:sdt>
          </w:p>
        </w:tc>
      </w:tr>
    </w:tbl>
    <w:p w14:paraId="12DAC30C" w14:textId="09C83FFF" w:rsidR="00AE676F" w:rsidRDefault="00565F20" w:rsidP="00565F20">
      <w:pPr>
        <w:pStyle w:val="Heading2"/>
        <w:rPr>
          <w:rStyle w:val="Emphasis"/>
        </w:rPr>
      </w:pPr>
      <w:r>
        <w:t xml:space="preserve">SR. </w:t>
      </w:r>
      <w:r w:rsidR="00AE676F">
        <w:t>BUSINESS</w:t>
      </w:r>
      <w:r>
        <w:t xml:space="preserve"> </w:t>
      </w:r>
      <w:r w:rsidR="00AE676F">
        <w:t>ANALYST (Tech. Lead)</w:t>
      </w:r>
      <w:r w:rsidRPr="00565B06">
        <w:t xml:space="preserve"> | </w:t>
      </w:r>
      <w:r w:rsidR="00AE676F">
        <w:rPr>
          <w:rStyle w:val="Emphasis"/>
        </w:rPr>
        <w:t>Evalueserve</w:t>
      </w:r>
    </w:p>
    <w:p w14:paraId="25F52536" w14:textId="64C58D3D" w:rsidR="00565F20" w:rsidRPr="00565B06" w:rsidRDefault="00AE676F" w:rsidP="00565F20">
      <w:pPr>
        <w:pStyle w:val="Heading2"/>
      </w:pPr>
      <w:r>
        <w:rPr>
          <w:rStyle w:val="Emphasis"/>
        </w:rPr>
        <w:t>Gurgaon,</w:t>
      </w:r>
      <w:r w:rsidR="00565F20">
        <w:rPr>
          <w:rStyle w:val="Emphasis"/>
        </w:rPr>
        <w:t xml:space="preserve"> India.</w:t>
      </w:r>
    </w:p>
    <w:p w14:paraId="48A14D1A" w14:textId="6A7AEF32" w:rsidR="00565F20" w:rsidRDefault="00F44434" w:rsidP="00565F20">
      <w:pPr>
        <w:pStyle w:val="Heading3"/>
      </w:pPr>
      <w:r>
        <w:t>FEB</w:t>
      </w:r>
      <w:r w:rsidR="00565F20">
        <w:t>-2017</w:t>
      </w:r>
      <w:r w:rsidR="00565F20" w:rsidRPr="00565B06">
        <w:t xml:space="preserve"> – </w:t>
      </w:r>
      <w:r w:rsidR="00565F20">
        <w:t>Present</w:t>
      </w:r>
    </w:p>
    <w:p w14:paraId="091BC94C" w14:textId="77777777" w:rsidR="000F5AA0" w:rsidRPr="00565B06" w:rsidRDefault="000F5AA0" w:rsidP="00565F20">
      <w:pPr>
        <w:pStyle w:val="Heading3"/>
      </w:pPr>
    </w:p>
    <w:p w14:paraId="1BFEE2B2" w14:textId="226F4A96" w:rsidR="008D2C24" w:rsidRDefault="00283456" w:rsidP="005F1440">
      <w:r w:rsidRPr="005F1440">
        <w:rPr>
          <w:b/>
        </w:rPr>
        <w:t>Responsibility</w:t>
      </w:r>
      <w:r>
        <w:t xml:space="preserve"> – Managing the team and coordinating with various stake holders involved in the project</w:t>
      </w:r>
      <w:r w:rsidR="005F1440">
        <w:t>,</w:t>
      </w:r>
      <w:r>
        <w:t xml:space="preserve"> I am also responsible for overall project </w:t>
      </w:r>
      <w:r w:rsidR="008C3F91">
        <w:t>execution</w:t>
      </w:r>
      <w:r>
        <w:t xml:space="preserve"> which comprises of Data Analysis,</w:t>
      </w:r>
      <w:r w:rsidR="008C3F91">
        <w:t xml:space="preserve"> Modelling,</w:t>
      </w:r>
      <w:r>
        <w:t xml:space="preserve"> Key insight generation and reporting.</w:t>
      </w:r>
    </w:p>
    <w:p w14:paraId="6C20DDB4" w14:textId="64AE5AEE" w:rsidR="005F1440" w:rsidRDefault="00F44434" w:rsidP="005F1440">
      <w:r w:rsidRPr="00F44434">
        <w:rPr>
          <w:b/>
        </w:rPr>
        <w:t>Client</w:t>
      </w:r>
      <w:r>
        <w:t xml:space="preserve"> – Leading Payment Card Brand.</w:t>
      </w:r>
    </w:p>
    <w:p w14:paraId="0F0772EA" w14:textId="0A48B9D4" w:rsidR="00FE3829" w:rsidRDefault="00FE3829" w:rsidP="00FE3829">
      <w:pPr>
        <w:pStyle w:val="ListParagraph"/>
        <w:numPr>
          <w:ilvl w:val="0"/>
          <w:numId w:val="16"/>
        </w:numPr>
      </w:pPr>
      <w:r>
        <w:t xml:space="preserve">Proficient in writing scripts for Data Analysis and Management in Python, </w:t>
      </w:r>
      <w:r w:rsidR="008C3F91">
        <w:t>SAS</w:t>
      </w:r>
      <w:r>
        <w:t xml:space="preserve"> and </w:t>
      </w:r>
      <w:r w:rsidR="008C3F91">
        <w:t>SPSS</w:t>
      </w:r>
      <w:r w:rsidR="0020711A">
        <w:t>.</w:t>
      </w:r>
    </w:p>
    <w:p w14:paraId="64900080" w14:textId="77777777" w:rsidR="008C3F91" w:rsidRDefault="008C3F91" w:rsidP="008C3F91">
      <w:pPr>
        <w:pStyle w:val="ListParagraph"/>
        <w:numPr>
          <w:ilvl w:val="0"/>
          <w:numId w:val="16"/>
        </w:numPr>
      </w:pPr>
      <w:r>
        <w:t xml:space="preserve">Single point of contact for all the scripting related requirements for the client. </w:t>
      </w:r>
    </w:p>
    <w:p w14:paraId="037023C4" w14:textId="26374433" w:rsidR="008C3F91" w:rsidRDefault="008C3F91" w:rsidP="00E41DC1">
      <w:pPr>
        <w:pStyle w:val="ListParagraph"/>
        <w:numPr>
          <w:ilvl w:val="0"/>
          <w:numId w:val="16"/>
        </w:numPr>
      </w:pPr>
      <w:r>
        <w:t xml:space="preserve">Hands on experience on various machine learning algorithms - </w:t>
      </w:r>
      <w:r w:rsidRPr="008C3F91">
        <w:t>Random Forest</w:t>
      </w:r>
      <w:r w:rsidRPr="008C3F91">
        <w:t xml:space="preserve">, XGBOOST, SVM, Naïve Bayes, </w:t>
      </w:r>
      <w:r w:rsidRPr="008C3F91">
        <w:t>Linear/Logistic Regression</w:t>
      </w:r>
      <w:r w:rsidRPr="008C3F91">
        <w:t>, Neural Networks</w:t>
      </w:r>
      <w:r w:rsidR="00F90010">
        <w:t xml:space="preserve"> in Python</w:t>
      </w:r>
      <w:r w:rsidRPr="008C3F91">
        <w:t>.</w:t>
      </w:r>
    </w:p>
    <w:p w14:paraId="6ECDECE5" w14:textId="3B57C0C0" w:rsidR="00E41DC1" w:rsidRDefault="008C3F91" w:rsidP="00E41DC1">
      <w:pPr>
        <w:pStyle w:val="ListParagraph"/>
        <w:numPr>
          <w:ilvl w:val="0"/>
          <w:numId w:val="16"/>
        </w:numPr>
      </w:pPr>
      <w:r>
        <w:t>W</w:t>
      </w:r>
      <w:r w:rsidR="005F1440">
        <w:t>ork</w:t>
      </w:r>
      <w:r>
        <w:t>ed</w:t>
      </w:r>
      <w:r w:rsidR="005F1440">
        <w:t xml:space="preserve"> on </w:t>
      </w:r>
      <w:r w:rsidR="00921D31">
        <w:t>an</w:t>
      </w:r>
      <w:r w:rsidR="005F1440">
        <w:t xml:space="preserve"> NLP project </w:t>
      </w:r>
      <w:r w:rsidR="00921D31">
        <w:t xml:space="preserve">in Python </w:t>
      </w:r>
      <w:r w:rsidR="005F1440">
        <w:t xml:space="preserve">to identify themes in a customer </w:t>
      </w:r>
      <w:r w:rsidR="00921D31">
        <w:t xml:space="preserve">feedback dataset. To achieve this, I </w:t>
      </w:r>
      <w:r>
        <w:t>have been using</w:t>
      </w:r>
      <w:r w:rsidR="00921D31">
        <w:t xml:space="preserve"> various classification-based algorithms such as </w:t>
      </w:r>
      <w:proofErr w:type="gramStart"/>
      <w:r>
        <w:t>Neural</w:t>
      </w:r>
      <w:proofErr w:type="gramEnd"/>
      <w:r w:rsidR="00921D31">
        <w:t xml:space="preserve"> networks</w:t>
      </w:r>
      <w:r>
        <w:t xml:space="preserve">, </w:t>
      </w:r>
      <w:r w:rsidRPr="008C3F91">
        <w:t>XGBOOST</w:t>
      </w:r>
      <w:r w:rsidR="00921D31">
        <w:t>, SVM, Naive Bayes, etc.</w:t>
      </w:r>
    </w:p>
    <w:p w14:paraId="7B16AD3B" w14:textId="3F130495" w:rsidR="00921D31" w:rsidRDefault="00921D31" w:rsidP="00E41DC1">
      <w:pPr>
        <w:pStyle w:val="ListParagraph"/>
        <w:numPr>
          <w:ilvl w:val="0"/>
          <w:numId w:val="16"/>
        </w:numPr>
      </w:pPr>
      <w:r>
        <w:t xml:space="preserve">Developed a model using random forest/Decision Tree algorithm in Python to </w:t>
      </w:r>
      <w:r w:rsidR="00F44434">
        <w:t>Link Various Brand’s Attributes to its Preference by using the data of a Market research study on the leading payment brands in Europe. This model helped in proving that the Brand’s Preference is highly linked to its perceived image in the market. Also, helped the client in identifying the image it needs to focus on to increase its preference in the market.</w:t>
      </w:r>
    </w:p>
    <w:p w14:paraId="6A2B236B" w14:textId="3BD1B1C7" w:rsidR="00FE3829" w:rsidRDefault="00FE3829" w:rsidP="00FE3829">
      <w:pPr>
        <w:pStyle w:val="ListParagraph"/>
        <w:numPr>
          <w:ilvl w:val="0"/>
          <w:numId w:val="16"/>
        </w:numPr>
      </w:pPr>
      <w:r>
        <w:t>Performed end-to-end activities like data validation, harmonization and deriving variable as per client specification for different analysis. Handling multiple country data in SAS and done scripting for deriving variables and calculations for creating output for different KPIs and data analysis by using PROC SQL</w:t>
      </w:r>
      <w:r w:rsidR="0020711A">
        <w:t>.</w:t>
      </w:r>
    </w:p>
    <w:p w14:paraId="13FABE94" w14:textId="174B7D1F" w:rsidR="00FE3829" w:rsidRDefault="00FE3829" w:rsidP="00FE3829">
      <w:pPr>
        <w:pStyle w:val="ListParagraph"/>
        <w:numPr>
          <w:ilvl w:val="0"/>
          <w:numId w:val="16"/>
        </w:numPr>
      </w:pPr>
      <w:r>
        <w:t>Created SAS Macros to restructure survey data of client to use in Tableau Dashboards</w:t>
      </w:r>
      <w:r w:rsidR="00C81971">
        <w:t>.</w:t>
      </w:r>
    </w:p>
    <w:p w14:paraId="460BCBB4" w14:textId="742AC1FE" w:rsidR="00C81971" w:rsidRDefault="00C81971" w:rsidP="00C81971">
      <w:pPr>
        <w:pStyle w:val="ListParagraph"/>
        <w:numPr>
          <w:ilvl w:val="0"/>
          <w:numId w:val="16"/>
        </w:numPr>
      </w:pPr>
      <w:r w:rsidRPr="00FE3829">
        <w:t>Performing Data Validation/Cleaning through S</w:t>
      </w:r>
      <w:r>
        <w:t>A</w:t>
      </w:r>
      <w:r w:rsidRPr="00FE3829">
        <w:t>S script.</w:t>
      </w:r>
    </w:p>
    <w:p w14:paraId="2E8A33B1" w14:textId="230F033D" w:rsidR="00553C37" w:rsidRDefault="00FE3829" w:rsidP="00FE3829">
      <w:pPr>
        <w:pStyle w:val="ListParagraph"/>
        <w:numPr>
          <w:ilvl w:val="0"/>
          <w:numId w:val="16"/>
        </w:numPr>
      </w:pPr>
      <w:r>
        <w:t>Generated insights on consumer perception and their association of emotional, rational attributes for different payment brands. Also creating an order of importance among these rational and emotional attributes</w:t>
      </w:r>
      <w:r w:rsidR="0020711A">
        <w:t>.</w:t>
      </w:r>
    </w:p>
    <w:p w14:paraId="3792DD70" w14:textId="77777777" w:rsidR="0020711A" w:rsidRDefault="0020711A" w:rsidP="0020711A"/>
    <w:p w14:paraId="30F3AADD" w14:textId="77777777" w:rsidR="00283456" w:rsidRPr="001D3B6F" w:rsidRDefault="00283456" w:rsidP="00283456">
      <w:pPr>
        <w:rPr>
          <w:b/>
          <w:sz w:val="20"/>
          <w:szCs w:val="20"/>
        </w:rPr>
      </w:pPr>
      <w:r w:rsidRPr="001D3B6F">
        <w:rPr>
          <w:b/>
          <w:sz w:val="20"/>
          <w:szCs w:val="20"/>
        </w:rPr>
        <w:lastRenderedPageBreak/>
        <w:t xml:space="preserve">ACHIEVEMENTS </w:t>
      </w:r>
    </w:p>
    <w:p w14:paraId="25D89A1C" w14:textId="746A0A03" w:rsidR="0020711A" w:rsidRDefault="0020711A" w:rsidP="00283456">
      <w:pPr>
        <w:pStyle w:val="ListParagraph"/>
        <w:numPr>
          <w:ilvl w:val="0"/>
          <w:numId w:val="18"/>
        </w:numPr>
      </w:pPr>
      <w:r>
        <w:t>Part of the team that went to Brussels, Belgium on a client visit to discuss the current business plans and prospects.</w:t>
      </w:r>
    </w:p>
    <w:p w14:paraId="0EEEA9F1" w14:textId="165ED0FC" w:rsidR="00283456" w:rsidRDefault="00FE3829" w:rsidP="00283456">
      <w:pPr>
        <w:pStyle w:val="ListParagraph"/>
        <w:numPr>
          <w:ilvl w:val="0"/>
          <w:numId w:val="18"/>
        </w:numPr>
      </w:pPr>
      <w:r>
        <w:t xml:space="preserve">Leading the Team of 5 from </w:t>
      </w:r>
      <w:r w:rsidR="00494199">
        <w:t>different</w:t>
      </w:r>
      <w:r>
        <w:t xml:space="preserve"> domain</w:t>
      </w:r>
      <w:r w:rsidR="00494199">
        <w:t>s</w:t>
      </w:r>
      <w:r>
        <w:t xml:space="preserve"> such as </w:t>
      </w:r>
      <w:r w:rsidR="003D2098">
        <w:t xml:space="preserve">Python, SAS, </w:t>
      </w:r>
      <w:r>
        <w:t xml:space="preserve">Tableau, </w:t>
      </w:r>
      <w:proofErr w:type="spellStart"/>
      <w:r>
        <w:t>PowerBI</w:t>
      </w:r>
      <w:proofErr w:type="spellEnd"/>
      <w:r>
        <w:t>, SPSS and Excel</w:t>
      </w:r>
      <w:r w:rsidR="00494199">
        <w:t xml:space="preserve"> </w:t>
      </w:r>
      <w:r>
        <w:t>VBA</w:t>
      </w:r>
      <w:r w:rsidR="00494199">
        <w:t>.</w:t>
      </w:r>
    </w:p>
    <w:p w14:paraId="06EDE8DE" w14:textId="7C2CB83B" w:rsidR="00C06FCF" w:rsidRPr="00565B06" w:rsidRDefault="00FE3829" w:rsidP="0020711A">
      <w:pPr>
        <w:pStyle w:val="ListParagraph"/>
        <w:numPr>
          <w:ilvl w:val="0"/>
          <w:numId w:val="18"/>
        </w:numPr>
      </w:pPr>
      <w:r>
        <w:t xml:space="preserve">Lead </w:t>
      </w:r>
      <w:r w:rsidR="0020711A">
        <w:t>my</w:t>
      </w:r>
      <w:r>
        <w:t xml:space="preserve"> Team</w:t>
      </w:r>
      <w:r w:rsidR="0020711A">
        <w:t xml:space="preserve"> to win the </w:t>
      </w:r>
      <w:r w:rsidR="0020711A" w:rsidRPr="00494199">
        <w:rPr>
          <w:i/>
        </w:rPr>
        <w:t>Team of the Quarter</w:t>
      </w:r>
      <w:r w:rsidR="0020711A">
        <w:t xml:space="preserve"> Award – Q2’2018.</w:t>
      </w:r>
    </w:p>
    <w:p w14:paraId="13812798" w14:textId="77777777" w:rsidR="000F5AA0" w:rsidRDefault="000F5AA0" w:rsidP="00565F20">
      <w:pPr>
        <w:pStyle w:val="Heading2"/>
      </w:pPr>
    </w:p>
    <w:p w14:paraId="29B50689" w14:textId="20C88260" w:rsidR="000F5AA0" w:rsidRDefault="000F5AA0" w:rsidP="00565F20">
      <w:pPr>
        <w:pStyle w:val="Heading2"/>
      </w:pPr>
    </w:p>
    <w:p w14:paraId="0F1FE113" w14:textId="77777777" w:rsidR="000F5AA0" w:rsidRDefault="000F5AA0" w:rsidP="00565F20">
      <w:pPr>
        <w:pStyle w:val="Heading2"/>
      </w:pPr>
    </w:p>
    <w:p w14:paraId="758F2522" w14:textId="77777777" w:rsidR="00AE676F" w:rsidRDefault="00CA2DE0" w:rsidP="00565F20">
      <w:pPr>
        <w:pStyle w:val="Heading2"/>
        <w:rPr>
          <w:rStyle w:val="Emphasis"/>
        </w:rPr>
      </w:pPr>
      <w:r>
        <w:rPr>
          <w:sz w:val="28"/>
        </w:rPr>
        <w:t>A</w:t>
      </w:r>
      <w:r w:rsidR="00AE676F">
        <w:rPr>
          <w:sz w:val="28"/>
        </w:rPr>
        <w:t>ss</w:t>
      </w:r>
      <w:r>
        <w:rPr>
          <w:sz w:val="28"/>
        </w:rPr>
        <w:t>t</w:t>
      </w:r>
      <w:r w:rsidRPr="009B5452">
        <w:rPr>
          <w:sz w:val="28"/>
        </w:rPr>
        <w:t>.</w:t>
      </w:r>
      <w:r>
        <w:rPr>
          <w:sz w:val="28"/>
        </w:rPr>
        <w:t xml:space="preserve"> T</w:t>
      </w:r>
      <w:r w:rsidR="00AE676F">
        <w:rPr>
          <w:sz w:val="28"/>
        </w:rPr>
        <w:t>EAM</w:t>
      </w:r>
      <w:r w:rsidRPr="009B5452">
        <w:rPr>
          <w:sz w:val="28"/>
        </w:rPr>
        <w:t xml:space="preserve"> </w:t>
      </w:r>
      <w:r>
        <w:rPr>
          <w:sz w:val="28"/>
        </w:rPr>
        <w:t>L</w:t>
      </w:r>
      <w:r w:rsidR="00AE676F">
        <w:rPr>
          <w:sz w:val="28"/>
        </w:rPr>
        <w:t>EAD</w:t>
      </w:r>
      <w:r w:rsidR="00565F20" w:rsidRPr="00565B06">
        <w:t xml:space="preserve"> | </w:t>
      </w:r>
      <w:r>
        <w:rPr>
          <w:rStyle w:val="Emphasis"/>
        </w:rPr>
        <w:t>Annik Technologies (a Capgemini company)</w:t>
      </w:r>
    </w:p>
    <w:p w14:paraId="700B3EC6" w14:textId="0F9076FA" w:rsidR="00565F20" w:rsidRPr="00565B06" w:rsidRDefault="00AE676F" w:rsidP="00565F20">
      <w:pPr>
        <w:pStyle w:val="Heading2"/>
      </w:pPr>
      <w:r>
        <w:rPr>
          <w:rStyle w:val="Emphasis"/>
        </w:rPr>
        <w:t>Gurgaon, India</w:t>
      </w:r>
      <w:r w:rsidR="00565F20">
        <w:rPr>
          <w:rStyle w:val="Emphasis"/>
        </w:rPr>
        <w:t>.</w:t>
      </w:r>
    </w:p>
    <w:p w14:paraId="7A741F9F" w14:textId="56B2CD4B" w:rsidR="00565F20" w:rsidRDefault="00E778B8" w:rsidP="00565F20">
      <w:pPr>
        <w:pStyle w:val="Heading3"/>
      </w:pPr>
      <w:r>
        <w:t>AUG</w:t>
      </w:r>
      <w:r w:rsidR="00565F20">
        <w:t xml:space="preserve"> 201</w:t>
      </w:r>
      <w:r w:rsidR="00583F31">
        <w:t>3</w:t>
      </w:r>
      <w:r w:rsidR="00565F20">
        <w:t xml:space="preserve"> </w:t>
      </w:r>
      <w:r w:rsidR="00565F20" w:rsidRPr="00565B06">
        <w:t xml:space="preserve">– </w:t>
      </w:r>
      <w:r>
        <w:t>FEB</w:t>
      </w:r>
      <w:r w:rsidR="00565F20">
        <w:t xml:space="preserve"> 2017</w:t>
      </w:r>
    </w:p>
    <w:p w14:paraId="2BA873F5" w14:textId="77777777" w:rsidR="000F5AA0" w:rsidRPr="00565B06" w:rsidRDefault="000F5AA0" w:rsidP="00565F20">
      <w:pPr>
        <w:pStyle w:val="Heading3"/>
      </w:pPr>
    </w:p>
    <w:p w14:paraId="131C5001" w14:textId="77777777" w:rsidR="00E778B8" w:rsidRPr="00E778B8" w:rsidRDefault="00E778B8" w:rsidP="00E778B8">
      <w:pPr>
        <w:pStyle w:val="ListParagraph"/>
        <w:numPr>
          <w:ilvl w:val="0"/>
          <w:numId w:val="22"/>
        </w:numPr>
        <w:rPr>
          <w:lang w:val="en-IN"/>
        </w:rPr>
      </w:pPr>
      <w:r w:rsidRPr="00E778B8">
        <w:rPr>
          <w:lang w:val="en-IN"/>
        </w:rPr>
        <w:t>Responsible in handling team of 5 to deliver specific client deliverables.</w:t>
      </w:r>
    </w:p>
    <w:p w14:paraId="4035F48E" w14:textId="7D5B49A2" w:rsidR="00E778B8" w:rsidRPr="00E778B8" w:rsidRDefault="00E778B8" w:rsidP="00E778B8">
      <w:pPr>
        <w:pStyle w:val="ListParagraph"/>
        <w:numPr>
          <w:ilvl w:val="0"/>
          <w:numId w:val="22"/>
        </w:numPr>
        <w:rPr>
          <w:lang w:val="en-IN"/>
        </w:rPr>
      </w:pPr>
      <w:r w:rsidRPr="00E778B8">
        <w:rPr>
          <w:lang w:val="en-IN"/>
        </w:rPr>
        <w:t xml:space="preserve">Assisting sub ordinates in their </w:t>
      </w:r>
      <w:r w:rsidR="00744D69">
        <w:rPr>
          <w:lang w:val="en-IN"/>
        </w:rPr>
        <w:t>Python</w:t>
      </w:r>
      <w:r w:rsidRPr="00E778B8">
        <w:rPr>
          <w:lang w:val="en-IN"/>
        </w:rPr>
        <w:t>/SPSS based scripting issues.</w:t>
      </w:r>
    </w:p>
    <w:p w14:paraId="54FD8058" w14:textId="77777777" w:rsidR="00E778B8" w:rsidRDefault="00E778B8" w:rsidP="00E778B8">
      <w:pPr>
        <w:pStyle w:val="ListParagraph"/>
        <w:numPr>
          <w:ilvl w:val="0"/>
          <w:numId w:val="22"/>
        </w:numPr>
        <w:rPr>
          <w:lang w:val="en-IN"/>
        </w:rPr>
      </w:pPr>
      <w:r w:rsidRPr="00E778B8">
        <w:rPr>
          <w:lang w:val="en-IN"/>
        </w:rPr>
        <w:t>Performing Data Validation/Cleaning through SPSS script.</w:t>
      </w:r>
    </w:p>
    <w:p w14:paraId="63798E78" w14:textId="0BDC6A3B" w:rsidR="00744D69" w:rsidRPr="00E778B8" w:rsidRDefault="00744D69" w:rsidP="00E778B8">
      <w:pPr>
        <w:pStyle w:val="ListParagraph"/>
        <w:numPr>
          <w:ilvl w:val="0"/>
          <w:numId w:val="22"/>
        </w:numPr>
        <w:rPr>
          <w:lang w:val="en-IN"/>
        </w:rPr>
      </w:pPr>
      <w:r>
        <w:rPr>
          <w:lang w:val="en-IN"/>
        </w:rPr>
        <w:t>Build a Web crawler in python to extract data from multiple websites.</w:t>
      </w:r>
    </w:p>
    <w:p w14:paraId="1C318E4E" w14:textId="77777777" w:rsidR="00E778B8" w:rsidRPr="00E778B8" w:rsidRDefault="00E778B8" w:rsidP="00E778B8">
      <w:pPr>
        <w:pStyle w:val="ListParagraph"/>
        <w:numPr>
          <w:ilvl w:val="0"/>
          <w:numId w:val="22"/>
        </w:numPr>
        <w:rPr>
          <w:lang w:val="en-IN"/>
        </w:rPr>
      </w:pPr>
      <w:r w:rsidRPr="00E778B8">
        <w:rPr>
          <w:lang w:val="en-IN"/>
        </w:rPr>
        <w:t>Creating quality report by performing checks on data tables.</w:t>
      </w:r>
    </w:p>
    <w:p w14:paraId="342D141D" w14:textId="0FBD10B7" w:rsidR="00E778B8" w:rsidRPr="00E778B8" w:rsidRDefault="00E778B8" w:rsidP="00E778B8">
      <w:pPr>
        <w:pStyle w:val="ListParagraph"/>
        <w:numPr>
          <w:ilvl w:val="0"/>
          <w:numId w:val="22"/>
        </w:numPr>
        <w:rPr>
          <w:lang w:val="en-IN"/>
        </w:rPr>
      </w:pPr>
      <w:r w:rsidRPr="00E778B8">
        <w:rPr>
          <w:lang w:val="en-IN"/>
        </w:rPr>
        <w:t xml:space="preserve">Writing </w:t>
      </w:r>
      <w:r w:rsidR="00744D69">
        <w:rPr>
          <w:lang w:val="en-IN"/>
        </w:rPr>
        <w:t>SPSS</w:t>
      </w:r>
      <w:r w:rsidRPr="00E778B8">
        <w:rPr>
          <w:lang w:val="en-IN"/>
        </w:rPr>
        <w:t xml:space="preserve"> based scripts to generate data tables as per client’s specifications.</w:t>
      </w:r>
    </w:p>
    <w:p w14:paraId="406964D7" w14:textId="6EB52A1B" w:rsidR="00E778B8" w:rsidRPr="00E778B8" w:rsidRDefault="00E778B8" w:rsidP="00E778B8">
      <w:pPr>
        <w:pStyle w:val="ListParagraph"/>
        <w:numPr>
          <w:ilvl w:val="0"/>
          <w:numId w:val="22"/>
        </w:numPr>
        <w:rPr>
          <w:lang w:val="en-IN"/>
        </w:rPr>
      </w:pPr>
      <w:r w:rsidRPr="00E778B8">
        <w:rPr>
          <w:lang w:val="en-IN"/>
        </w:rPr>
        <w:t>Working in a close one to one relation with clients to understand their needs.</w:t>
      </w:r>
    </w:p>
    <w:p w14:paraId="2A4A93D6" w14:textId="2535F37B" w:rsidR="00E778B8" w:rsidRDefault="00E778B8" w:rsidP="00E778B8">
      <w:pPr>
        <w:pStyle w:val="ListParagraph"/>
        <w:numPr>
          <w:ilvl w:val="0"/>
          <w:numId w:val="22"/>
        </w:numPr>
        <w:rPr>
          <w:lang w:val="en-IN"/>
        </w:rPr>
      </w:pPr>
      <w:r w:rsidRPr="00E778B8">
        <w:rPr>
          <w:lang w:val="en-IN"/>
        </w:rPr>
        <w:t>Developing macros to reduce redundancy in day to day analysis work.</w:t>
      </w:r>
    </w:p>
    <w:p w14:paraId="3A84D855" w14:textId="7F11CE2B" w:rsidR="00744D69" w:rsidRPr="00744D69" w:rsidRDefault="00744D69" w:rsidP="00744D69">
      <w:pPr>
        <w:pStyle w:val="ListParagraph"/>
        <w:numPr>
          <w:ilvl w:val="0"/>
          <w:numId w:val="22"/>
        </w:numPr>
        <w:rPr>
          <w:lang w:val="en-IN"/>
        </w:rPr>
      </w:pPr>
      <w:r w:rsidRPr="00E778B8">
        <w:rPr>
          <w:lang w:val="en-IN"/>
        </w:rPr>
        <w:t xml:space="preserve">Monitoring and Mentoring </w:t>
      </w:r>
      <w:proofErr w:type="spellStart"/>
      <w:r w:rsidRPr="00E778B8">
        <w:rPr>
          <w:lang w:val="en-IN"/>
        </w:rPr>
        <w:t>freshers</w:t>
      </w:r>
      <w:proofErr w:type="spellEnd"/>
      <w:r w:rsidRPr="00E778B8">
        <w:rPr>
          <w:lang w:val="en-IN"/>
        </w:rPr>
        <w:t>.</w:t>
      </w:r>
    </w:p>
    <w:p w14:paraId="53EE13F7" w14:textId="021FA57D" w:rsidR="001D3B6F" w:rsidRDefault="004F473A" w:rsidP="004F473A">
      <w:r>
        <w:t xml:space="preserve"> </w:t>
      </w:r>
    </w:p>
    <w:p w14:paraId="6F80D8A6" w14:textId="77777777" w:rsidR="001D3B6F" w:rsidRPr="001D3B6F" w:rsidRDefault="001D3B6F" w:rsidP="004F473A">
      <w:pPr>
        <w:rPr>
          <w:b/>
          <w:sz w:val="20"/>
          <w:szCs w:val="20"/>
        </w:rPr>
      </w:pPr>
      <w:bookmarkStart w:id="1" w:name="_Hlk526614042"/>
      <w:r w:rsidRPr="001D3B6F">
        <w:rPr>
          <w:b/>
          <w:sz w:val="20"/>
          <w:szCs w:val="20"/>
        </w:rPr>
        <w:t xml:space="preserve">ACHIEVEMENTS </w:t>
      </w:r>
    </w:p>
    <w:p w14:paraId="3D04440D" w14:textId="76CB2D0B" w:rsidR="001D3B6F" w:rsidRDefault="00E778B8" w:rsidP="001D3B6F">
      <w:pPr>
        <w:pStyle w:val="ListParagraph"/>
        <w:numPr>
          <w:ilvl w:val="0"/>
          <w:numId w:val="18"/>
        </w:numPr>
      </w:pPr>
      <w:r>
        <w:t>Got numerous Star Performer of the month awards.</w:t>
      </w:r>
    </w:p>
    <w:p w14:paraId="67B3885A" w14:textId="3331C2C6" w:rsidR="001D3B6F" w:rsidRDefault="00E778B8" w:rsidP="001D3B6F">
      <w:pPr>
        <w:pStyle w:val="ListParagraph"/>
        <w:numPr>
          <w:ilvl w:val="0"/>
          <w:numId w:val="18"/>
        </w:numPr>
      </w:pPr>
      <w:r>
        <w:t xml:space="preserve">Microsoft </w:t>
      </w:r>
      <w:proofErr w:type="spellStart"/>
      <w:r>
        <w:t>PowerBi</w:t>
      </w:r>
      <w:proofErr w:type="spellEnd"/>
      <w:r>
        <w:t xml:space="preserve"> Certification.</w:t>
      </w:r>
    </w:p>
    <w:bookmarkEnd w:id="1"/>
    <w:p w14:paraId="170A076A" w14:textId="77777777" w:rsidR="00E778B8" w:rsidRDefault="00E778B8" w:rsidP="00E778B8">
      <w:pPr>
        <w:pStyle w:val="ListParagraph"/>
        <w:ind w:left="765"/>
      </w:pPr>
    </w:p>
    <w:p w14:paraId="1FF545EC" w14:textId="77777777" w:rsidR="000F5AA0" w:rsidRPr="001D3B6F" w:rsidRDefault="000F5AA0" w:rsidP="004F473A">
      <w:pPr>
        <w:rPr>
          <w:b/>
        </w:rPr>
      </w:pPr>
    </w:p>
    <w:p w14:paraId="4FB9D291" w14:textId="6C306ADB" w:rsidR="00565F20" w:rsidRPr="00565B06" w:rsidRDefault="00CA2DE0" w:rsidP="00565F20">
      <w:pPr>
        <w:pStyle w:val="Heading2"/>
      </w:pPr>
      <w:r>
        <w:rPr>
          <w:sz w:val="28"/>
        </w:rPr>
        <w:t>Analytics Executive</w:t>
      </w:r>
      <w:r w:rsidRPr="00565B06">
        <w:t xml:space="preserve"> </w:t>
      </w:r>
      <w:r w:rsidR="00565F20" w:rsidRPr="00565B06">
        <w:t xml:space="preserve">| </w:t>
      </w:r>
      <w:r w:rsidR="0031060B">
        <w:rPr>
          <w:rStyle w:val="Emphasis"/>
        </w:rPr>
        <w:t>IMRB International</w:t>
      </w:r>
      <w:r w:rsidR="00583F31">
        <w:rPr>
          <w:rStyle w:val="Emphasis"/>
        </w:rPr>
        <w:t xml:space="preserve">, </w:t>
      </w:r>
      <w:r w:rsidR="0031060B">
        <w:rPr>
          <w:rStyle w:val="Emphasis"/>
        </w:rPr>
        <w:t>Pune</w:t>
      </w:r>
      <w:r w:rsidR="00583F31">
        <w:rPr>
          <w:rStyle w:val="Emphasis"/>
        </w:rPr>
        <w:t xml:space="preserve"> India</w:t>
      </w:r>
    </w:p>
    <w:p w14:paraId="26CFD394" w14:textId="4A12830D" w:rsidR="00565F20" w:rsidRDefault="00CA2DE0" w:rsidP="00565F20">
      <w:pPr>
        <w:pStyle w:val="Heading3"/>
      </w:pPr>
      <w:r>
        <w:t>July</w:t>
      </w:r>
      <w:r w:rsidR="00583F31">
        <w:t xml:space="preserve"> 2011 </w:t>
      </w:r>
      <w:r w:rsidR="00565F20" w:rsidRPr="00565B06">
        <w:t xml:space="preserve">– </w:t>
      </w:r>
      <w:r>
        <w:t>AUG</w:t>
      </w:r>
      <w:r w:rsidR="00583F31">
        <w:t xml:space="preserve"> 2013</w:t>
      </w:r>
    </w:p>
    <w:p w14:paraId="48C34AA0" w14:textId="77777777" w:rsidR="000F5AA0" w:rsidRPr="00565B06" w:rsidRDefault="000F5AA0" w:rsidP="00565F20">
      <w:pPr>
        <w:pStyle w:val="Heading3"/>
      </w:pPr>
    </w:p>
    <w:p w14:paraId="0DF49283" w14:textId="60817305" w:rsidR="00583F31" w:rsidRDefault="00CA2DE0" w:rsidP="00CA2DE0">
      <w:pPr>
        <w:pStyle w:val="ListParagraph"/>
        <w:numPr>
          <w:ilvl w:val="0"/>
          <w:numId w:val="22"/>
        </w:numPr>
      </w:pPr>
      <w:r w:rsidRPr="00CA2DE0">
        <w:rPr>
          <w:lang w:val="en-IN"/>
        </w:rPr>
        <w:t xml:space="preserve">Generating highly sophisticated </w:t>
      </w:r>
      <w:r w:rsidR="008674EC">
        <w:rPr>
          <w:lang w:val="en-IN"/>
        </w:rPr>
        <w:t xml:space="preserve">data </w:t>
      </w:r>
      <w:r w:rsidRPr="00CA2DE0">
        <w:rPr>
          <w:lang w:val="en-IN"/>
        </w:rPr>
        <w:t>reports as per the raw data provided by off shore clients.</w:t>
      </w:r>
    </w:p>
    <w:p w14:paraId="7AA55279" w14:textId="4D76A0DF" w:rsidR="00583F31" w:rsidRDefault="00CA2DE0" w:rsidP="00CA2DE0">
      <w:pPr>
        <w:pStyle w:val="ListParagraph"/>
        <w:numPr>
          <w:ilvl w:val="0"/>
          <w:numId w:val="22"/>
        </w:numPr>
      </w:pPr>
      <w:r w:rsidRPr="00CA2DE0">
        <w:rPr>
          <w:lang w:val="en-IN"/>
        </w:rPr>
        <w:t>Writing Quantum/Dimension based scripts as per client’s specifications.</w:t>
      </w:r>
    </w:p>
    <w:p w14:paraId="3359F693" w14:textId="36DCC9C7" w:rsidR="00583F31" w:rsidRDefault="00CA2DE0" w:rsidP="00CA2DE0">
      <w:pPr>
        <w:pStyle w:val="ListParagraph"/>
        <w:numPr>
          <w:ilvl w:val="0"/>
          <w:numId w:val="22"/>
        </w:numPr>
      </w:pPr>
      <w:r w:rsidRPr="00CA2DE0">
        <w:rPr>
          <w:lang w:val="en-IN"/>
        </w:rPr>
        <w:t>Designing databases/program code to gather information and develop standard reports.</w:t>
      </w:r>
    </w:p>
    <w:p w14:paraId="45096BA9" w14:textId="644D0DE5" w:rsidR="00CA2DE0" w:rsidRDefault="00CA2DE0" w:rsidP="00CA2DE0">
      <w:pPr>
        <w:pStyle w:val="ListParagraph"/>
        <w:numPr>
          <w:ilvl w:val="0"/>
          <w:numId w:val="22"/>
        </w:numPr>
        <w:rPr>
          <w:lang w:val="en-IN"/>
        </w:rPr>
      </w:pPr>
      <w:r w:rsidRPr="00CA2DE0">
        <w:rPr>
          <w:lang w:val="en-IN"/>
        </w:rPr>
        <w:t>Developing data analysis metrics to assist clients in understanding the trends and anomalies of their business by understanding the key performance indicators.</w:t>
      </w:r>
    </w:p>
    <w:p w14:paraId="7B1B084B" w14:textId="5B19FC69" w:rsidR="00CA2DE0" w:rsidRPr="00CA2DE0" w:rsidRDefault="00CA2DE0" w:rsidP="00CA2DE0">
      <w:pPr>
        <w:pStyle w:val="ListParagraph"/>
        <w:numPr>
          <w:ilvl w:val="0"/>
          <w:numId w:val="22"/>
        </w:numPr>
        <w:rPr>
          <w:lang w:val="en-IN"/>
        </w:rPr>
      </w:pPr>
      <w:r w:rsidRPr="00CA2DE0">
        <w:rPr>
          <w:lang w:val="en-IN"/>
        </w:rPr>
        <w:t>Researching and benchmarking key statistics to aid clients in the comprehension of their data profiles</w:t>
      </w:r>
      <w:r>
        <w:rPr>
          <w:lang w:val="en-IN"/>
        </w:rPr>
        <w:t>.</w:t>
      </w:r>
    </w:p>
    <w:p w14:paraId="6AA17C9B" w14:textId="77777777" w:rsidR="00583F31" w:rsidRDefault="00583F31" w:rsidP="00565F20"/>
    <w:p w14:paraId="7B519946" w14:textId="77777777" w:rsidR="00FF7A6A" w:rsidRDefault="00FF7A6A" w:rsidP="00565F20"/>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D42893" w:rsidRPr="00565B06" w14:paraId="3AAFB5B2" w14:textId="77777777" w:rsidTr="00C41A21">
        <w:tc>
          <w:tcPr>
            <w:tcW w:w="720" w:type="dxa"/>
            <w:tcMar>
              <w:right w:w="216" w:type="dxa"/>
            </w:tcMar>
            <w:vAlign w:val="bottom"/>
          </w:tcPr>
          <w:p w14:paraId="5036405E" w14:textId="77777777" w:rsidR="00D42893" w:rsidRPr="00565B06" w:rsidRDefault="00D42893" w:rsidP="00C41A21">
            <w:pPr>
              <w:pStyle w:val="Icons"/>
            </w:pPr>
            <w:r w:rsidRPr="00565B06">
              <w:rPr>
                <w:noProof/>
              </w:rPr>
              <mc:AlternateContent>
                <mc:Choice Requires="wpg">
                  <w:drawing>
                    <wp:inline distT="0" distB="0" distL="0" distR="0" wp14:anchorId="44905486" wp14:editId="70077E81">
                      <wp:extent cx="274320" cy="274320"/>
                      <wp:effectExtent l="0" t="0" r="0" b="0"/>
                      <wp:docPr id="3"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8"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18"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9"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27"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2136B9"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4C502BDE" w14:textId="77777777" w:rsidR="00D42893" w:rsidRPr="00565B06" w:rsidRDefault="00D42893" w:rsidP="00C41A21">
            <w:pPr>
              <w:pStyle w:val="Heading1"/>
              <w:outlineLvl w:val="0"/>
            </w:pPr>
            <w:r>
              <w:t>Software</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D42893" w:rsidRPr="00565B06" w14:paraId="48E9C076" w14:textId="77777777" w:rsidTr="00C41A21">
        <w:tc>
          <w:tcPr>
            <w:tcW w:w="4320" w:type="dxa"/>
          </w:tcPr>
          <w:p w14:paraId="01DA4389" w14:textId="77777777" w:rsidR="00D42893" w:rsidRPr="00565B06" w:rsidRDefault="00D42893" w:rsidP="00C41A21">
            <w:pPr>
              <w:pStyle w:val="ListBullet"/>
            </w:pPr>
            <w:r>
              <w:t>Python</w:t>
            </w:r>
          </w:p>
          <w:p w14:paraId="2D5D9864" w14:textId="7FA6E6F6" w:rsidR="00D42893" w:rsidRDefault="00AE676F" w:rsidP="00C41A21">
            <w:pPr>
              <w:pStyle w:val="ListBullet"/>
            </w:pPr>
            <w:r>
              <w:t>SPSS</w:t>
            </w:r>
          </w:p>
          <w:p w14:paraId="7AAC01F4" w14:textId="6BF6DE2B" w:rsidR="00D42893" w:rsidRDefault="00AE676F" w:rsidP="00C41A21">
            <w:pPr>
              <w:pStyle w:val="ListBullet"/>
            </w:pPr>
            <w:proofErr w:type="spellStart"/>
            <w:r>
              <w:t>PowerBi</w:t>
            </w:r>
            <w:proofErr w:type="spellEnd"/>
          </w:p>
          <w:p w14:paraId="33D3E561" w14:textId="32298351" w:rsidR="00C41A21" w:rsidRPr="00565B06" w:rsidRDefault="00C41A21" w:rsidP="00283456">
            <w:pPr>
              <w:pStyle w:val="ListBullet"/>
              <w:numPr>
                <w:ilvl w:val="0"/>
                <w:numId w:val="0"/>
              </w:numPr>
            </w:pPr>
          </w:p>
        </w:tc>
        <w:tc>
          <w:tcPr>
            <w:tcW w:w="4320" w:type="dxa"/>
            <w:tcMar>
              <w:left w:w="576" w:type="dxa"/>
            </w:tcMar>
          </w:tcPr>
          <w:p w14:paraId="7CEBC590" w14:textId="32A2922B" w:rsidR="00D42893" w:rsidRDefault="00AE676F" w:rsidP="008C3F91">
            <w:pPr>
              <w:pStyle w:val="ListBullet"/>
            </w:pPr>
            <w:r>
              <w:lastRenderedPageBreak/>
              <w:t>SAS</w:t>
            </w:r>
          </w:p>
          <w:p w14:paraId="7C070DAF" w14:textId="4867F533" w:rsidR="00D42893" w:rsidRDefault="00AE676F" w:rsidP="00D42893">
            <w:pPr>
              <w:pStyle w:val="ListBullet"/>
            </w:pPr>
            <w:r>
              <w:t>Excel VBA</w:t>
            </w:r>
          </w:p>
          <w:p w14:paraId="35A4F3D4" w14:textId="4428A9B6" w:rsidR="00C41A21" w:rsidRDefault="00C41A21" w:rsidP="00283456">
            <w:pPr>
              <w:pStyle w:val="ListBullet"/>
              <w:numPr>
                <w:ilvl w:val="0"/>
                <w:numId w:val="0"/>
              </w:numPr>
              <w:ind w:left="360"/>
            </w:pPr>
          </w:p>
          <w:p w14:paraId="142ACC3B" w14:textId="77777777" w:rsidR="00D42893" w:rsidRPr="00565B06" w:rsidRDefault="00D42893" w:rsidP="00C41A21">
            <w:pPr>
              <w:pStyle w:val="ListBullet"/>
              <w:numPr>
                <w:ilvl w:val="0"/>
                <w:numId w:val="0"/>
              </w:numPr>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494199" w:rsidRPr="00565B06" w14:paraId="44E7686E" w14:textId="77777777" w:rsidTr="003931BC">
        <w:tc>
          <w:tcPr>
            <w:tcW w:w="725" w:type="dxa"/>
            <w:tcMar>
              <w:right w:w="216" w:type="dxa"/>
            </w:tcMar>
            <w:vAlign w:val="bottom"/>
          </w:tcPr>
          <w:p w14:paraId="17202035" w14:textId="77777777" w:rsidR="00494199" w:rsidRPr="00565B06" w:rsidRDefault="00494199" w:rsidP="003931BC">
            <w:pPr>
              <w:pStyle w:val="Icons"/>
            </w:pPr>
            <w:r w:rsidRPr="00565B06">
              <w:rPr>
                <w:noProof/>
              </w:rPr>
              <w:lastRenderedPageBreak/>
              <mc:AlternateContent>
                <mc:Choice Requires="wpg">
                  <w:drawing>
                    <wp:inline distT="0" distB="0" distL="0" distR="0" wp14:anchorId="52787CBB" wp14:editId="735600AD">
                      <wp:extent cx="274320" cy="274320"/>
                      <wp:effectExtent l="0" t="0" r="0" b="0"/>
                      <wp:docPr id="34"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35"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6"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7"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F43F266"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kQkwx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4680591C" w14:textId="77777777" w:rsidR="00494199" w:rsidRPr="00565B06" w:rsidRDefault="00494199" w:rsidP="003931BC">
            <w:pPr>
              <w:pStyle w:val="Heading1"/>
              <w:outlineLvl w:val="0"/>
            </w:pPr>
            <w:r>
              <w:t>Accomplishment</w:t>
            </w:r>
          </w:p>
        </w:tc>
      </w:tr>
    </w:tbl>
    <w:p w14:paraId="3AFAD972" w14:textId="7D5E6F60" w:rsidR="00494199" w:rsidRDefault="00494199" w:rsidP="00494199">
      <w:pPr>
        <w:pStyle w:val="ListParagraph"/>
        <w:numPr>
          <w:ilvl w:val="0"/>
          <w:numId w:val="17"/>
        </w:numPr>
      </w:pPr>
      <w:r>
        <w:t xml:space="preserve">Python Programming – </w:t>
      </w:r>
      <w:proofErr w:type="spellStart"/>
      <w:r>
        <w:t>DataCamp</w:t>
      </w:r>
      <w:proofErr w:type="spellEnd"/>
      <w:r>
        <w:t>.</w:t>
      </w:r>
    </w:p>
    <w:p w14:paraId="0471FAF5" w14:textId="4B971070" w:rsidR="00FF7A6A" w:rsidRDefault="00FF7A6A" w:rsidP="00494199">
      <w:pPr>
        <w:pStyle w:val="ListParagraph"/>
        <w:numPr>
          <w:ilvl w:val="0"/>
          <w:numId w:val="17"/>
        </w:numPr>
      </w:pPr>
      <w:r>
        <w:t xml:space="preserve">Natural language Processing – </w:t>
      </w:r>
      <w:proofErr w:type="spellStart"/>
      <w:r>
        <w:t>DataCamp</w:t>
      </w:r>
      <w:proofErr w:type="spellEnd"/>
    </w:p>
    <w:p w14:paraId="2AE3BC26" w14:textId="1FC86E8B" w:rsidR="00FF7A6A" w:rsidRDefault="00FF7A6A" w:rsidP="00494199">
      <w:pPr>
        <w:pStyle w:val="ListParagraph"/>
        <w:numPr>
          <w:ilvl w:val="0"/>
          <w:numId w:val="17"/>
        </w:numPr>
      </w:pPr>
      <w:r>
        <w:t>Deep Le</w:t>
      </w:r>
      <w:r w:rsidR="00B15EAA">
        <w:t>arning in Python</w:t>
      </w:r>
      <w:r w:rsidR="00B15EAA">
        <w:t xml:space="preserve"> – </w:t>
      </w:r>
      <w:proofErr w:type="spellStart"/>
      <w:r w:rsidR="00B15EAA">
        <w:t>DataCamp</w:t>
      </w:r>
      <w:proofErr w:type="spellEnd"/>
    </w:p>
    <w:p w14:paraId="5796E267" w14:textId="03653321" w:rsidR="00494199" w:rsidRDefault="00494199" w:rsidP="00494199">
      <w:pPr>
        <w:pStyle w:val="ListParagraph"/>
        <w:numPr>
          <w:ilvl w:val="0"/>
          <w:numId w:val="17"/>
        </w:numPr>
      </w:pPr>
      <w:r>
        <w:t xml:space="preserve">Microsoft </w:t>
      </w:r>
      <w:proofErr w:type="spellStart"/>
      <w:r>
        <w:t>PowerBI</w:t>
      </w:r>
      <w:proofErr w:type="spellEnd"/>
      <w:r>
        <w:t xml:space="preserve"> Certified</w:t>
      </w:r>
      <w:r w:rsidRPr="00553C37">
        <w:t>.</w:t>
      </w:r>
    </w:p>
    <w:p w14:paraId="3B107875" w14:textId="77777777" w:rsidR="000F5AA0" w:rsidRDefault="000F5AA0" w:rsidP="00565F20"/>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D42893" w:rsidRPr="00565B06" w14:paraId="271C32C0" w14:textId="77777777" w:rsidTr="00C41A21">
        <w:tc>
          <w:tcPr>
            <w:tcW w:w="720" w:type="dxa"/>
            <w:tcMar>
              <w:right w:w="216" w:type="dxa"/>
            </w:tcMar>
            <w:vAlign w:val="bottom"/>
          </w:tcPr>
          <w:p w14:paraId="0E24AB89" w14:textId="77777777" w:rsidR="00D42893" w:rsidRPr="00565B06" w:rsidRDefault="00D42893" w:rsidP="00C41A21">
            <w:pPr>
              <w:pStyle w:val="Icons"/>
            </w:pPr>
            <w:r w:rsidRPr="00565B06">
              <w:rPr>
                <w:noProof/>
              </w:rPr>
              <mc:AlternateContent>
                <mc:Choice Requires="wpg">
                  <w:drawing>
                    <wp:inline distT="0" distB="0" distL="0" distR="0" wp14:anchorId="6A8D154B" wp14:editId="4176D6F5">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7ED1FDC"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14:paraId="2FD55B4C" w14:textId="77777777" w:rsidR="00D42893" w:rsidRPr="00565B06" w:rsidRDefault="00506096" w:rsidP="00C41A21">
            <w:pPr>
              <w:pStyle w:val="Heading1"/>
              <w:outlineLvl w:val="0"/>
            </w:pPr>
            <w:sdt>
              <w:sdtPr>
                <w:alias w:val="Skills:"/>
                <w:tag w:val="Skills:"/>
                <w:id w:val="-925109897"/>
                <w:placeholder>
                  <w:docPart w:val="311BF4E5DF1F46D08720A88F78090661"/>
                </w:placeholder>
                <w:temporary/>
                <w:showingPlcHdr/>
                <w15:appearance w15:val="hidden"/>
              </w:sdtPr>
              <w:sdtEndPr/>
              <w:sdtContent>
                <w:r w:rsidR="00D42893"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D42893" w:rsidRPr="00565B06" w14:paraId="638484CB" w14:textId="77777777" w:rsidTr="00C41A21">
        <w:tc>
          <w:tcPr>
            <w:tcW w:w="4320" w:type="dxa"/>
          </w:tcPr>
          <w:p w14:paraId="7FD3B5CE" w14:textId="3CF8CA57" w:rsidR="00D42893" w:rsidRPr="00565B06" w:rsidRDefault="00283456" w:rsidP="00C41A21">
            <w:pPr>
              <w:pStyle w:val="ListBullet"/>
            </w:pPr>
            <w:r>
              <w:t>Team</w:t>
            </w:r>
            <w:r w:rsidR="00D42893" w:rsidRPr="00553C37">
              <w:t xml:space="preserve"> Management</w:t>
            </w:r>
          </w:p>
          <w:p w14:paraId="2AC62E16" w14:textId="77777777" w:rsidR="00D42893" w:rsidRDefault="00D42893" w:rsidP="00C41A21">
            <w:pPr>
              <w:pStyle w:val="ListBullet"/>
            </w:pPr>
            <w:r w:rsidRPr="00553C37">
              <w:t>Problem Solving</w:t>
            </w:r>
          </w:p>
          <w:p w14:paraId="77F299AB" w14:textId="68197B87" w:rsidR="00283456" w:rsidRPr="00565B06" w:rsidRDefault="00283456" w:rsidP="00C41A21">
            <w:pPr>
              <w:pStyle w:val="ListBullet"/>
            </w:pPr>
            <w:r>
              <w:t>Solution Oriented</w:t>
            </w:r>
          </w:p>
        </w:tc>
        <w:tc>
          <w:tcPr>
            <w:tcW w:w="4320" w:type="dxa"/>
            <w:tcMar>
              <w:left w:w="576" w:type="dxa"/>
            </w:tcMar>
          </w:tcPr>
          <w:p w14:paraId="30FE1C73" w14:textId="2AE76AD8" w:rsidR="00C41A21" w:rsidRDefault="00283456" w:rsidP="00C41A21">
            <w:pPr>
              <w:pStyle w:val="ListBullet"/>
            </w:pPr>
            <w:r>
              <w:t>Project Handling</w:t>
            </w:r>
          </w:p>
          <w:p w14:paraId="1F962DD6" w14:textId="347ECB36" w:rsidR="00D42893" w:rsidRDefault="00C41A21" w:rsidP="00C41A21">
            <w:pPr>
              <w:pStyle w:val="ListBullet"/>
            </w:pPr>
            <w:r w:rsidRPr="00C41A21">
              <w:t>Active Learning</w:t>
            </w:r>
            <w:r w:rsidR="00D42893" w:rsidRPr="00553C37">
              <w:t xml:space="preserve"> </w:t>
            </w:r>
          </w:p>
          <w:p w14:paraId="7F4693D4" w14:textId="2FADBB05" w:rsidR="00283456" w:rsidRDefault="00283456" w:rsidP="00C41A21">
            <w:pPr>
              <w:pStyle w:val="ListBullet"/>
            </w:pPr>
            <w:r>
              <w:t>Proactive Thinking</w:t>
            </w:r>
          </w:p>
          <w:p w14:paraId="5F693E36" w14:textId="77777777" w:rsidR="00D42893" w:rsidRPr="00565B06" w:rsidRDefault="00D42893" w:rsidP="00C41A21">
            <w:pPr>
              <w:pStyle w:val="ListBullet"/>
              <w:numPr>
                <w:ilvl w:val="0"/>
                <w:numId w:val="0"/>
              </w:numPr>
            </w:pPr>
          </w:p>
        </w:tc>
      </w:tr>
    </w:tbl>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77B4D" w:rsidRPr="00565B06" w14:paraId="688287C4" w14:textId="77777777" w:rsidTr="00494199">
        <w:tc>
          <w:tcPr>
            <w:tcW w:w="725" w:type="dxa"/>
            <w:tcMar>
              <w:right w:w="216" w:type="dxa"/>
            </w:tcMar>
            <w:vAlign w:val="bottom"/>
          </w:tcPr>
          <w:p w14:paraId="5B485946" w14:textId="77777777" w:rsidR="00A77B4D" w:rsidRPr="00565B06" w:rsidRDefault="00075B13" w:rsidP="00075B13">
            <w:pPr>
              <w:pStyle w:val="Icons"/>
            </w:pPr>
            <w:r w:rsidRPr="00565B06">
              <w:rPr>
                <w:noProof/>
              </w:rPr>
              <mc:AlternateContent>
                <mc:Choice Requires="wpg">
                  <w:drawing>
                    <wp:inline distT="0" distB="0" distL="0" distR="0" wp14:anchorId="07214063" wp14:editId="21AFBF1A">
                      <wp:extent cx="274320" cy="274320"/>
                      <wp:effectExtent l="0" t="0" r="0" b="0"/>
                      <wp:docPr id="1"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3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BEBAFD4"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9" w:type="dxa"/>
          </w:tcPr>
          <w:p w14:paraId="0195BD0F" w14:textId="77777777" w:rsidR="00A77B4D" w:rsidRPr="00565B06" w:rsidRDefault="00506096" w:rsidP="002146F8">
            <w:pPr>
              <w:pStyle w:val="Heading1"/>
              <w:outlineLvl w:val="0"/>
            </w:pPr>
            <w:sdt>
              <w:sdtPr>
                <w:alias w:val="Education:"/>
                <w:tag w:val="Education:"/>
                <w:id w:val="1586649636"/>
                <w:placeholder>
                  <w:docPart w:val="34CFE63B606A4DBA99701ADABD933F9B"/>
                </w:placeholder>
                <w:temporary/>
                <w:showingPlcHdr/>
                <w15:appearance w15:val="hidden"/>
              </w:sdtPr>
              <w:sdtEndPr/>
              <w:sdtContent>
                <w:r w:rsidR="00DD2D34" w:rsidRPr="00565B06">
                  <w:t>Education</w:t>
                </w:r>
              </w:sdtContent>
            </w:sdt>
          </w:p>
        </w:tc>
      </w:tr>
    </w:tbl>
    <w:p w14:paraId="729F678E" w14:textId="77777777" w:rsidR="007C0E0E" w:rsidRPr="00565B06" w:rsidRDefault="00D42893" w:rsidP="00B47E1E">
      <w:pPr>
        <w:pStyle w:val="Heading2"/>
      </w:pPr>
      <w:r w:rsidRPr="00D42893">
        <w:t>Bachelor of Technology, Computer science</w:t>
      </w:r>
      <w:r w:rsidR="007C0E0E" w:rsidRPr="00565B06">
        <w:t xml:space="preserve"> | </w:t>
      </w:r>
      <w:r w:rsidRPr="00D42893">
        <w:rPr>
          <w:rStyle w:val="Emphasis"/>
        </w:rPr>
        <w:t>BHARTI VIDYAPEETH DEEMED UNIVERSITY COLLEGE OF ENGINEERING, PUNE</w:t>
      </w:r>
    </w:p>
    <w:p w14:paraId="6854B9D4" w14:textId="77777777" w:rsidR="007C0E0E" w:rsidRPr="00565B06" w:rsidRDefault="00D42893" w:rsidP="00D42893">
      <w:pPr>
        <w:pStyle w:val="Heading3"/>
      </w:pPr>
      <w:r w:rsidRPr="00D42893">
        <w:t>2007-07 - 2011-08</w:t>
      </w:r>
    </w:p>
    <w:p w14:paraId="19148A3E" w14:textId="77777777" w:rsidR="00494199" w:rsidRPr="00565B06" w:rsidRDefault="00494199" w:rsidP="005E088C"/>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AC7C34" w:rsidRPr="00565B06" w14:paraId="0204F081" w14:textId="77777777" w:rsidTr="00562422">
        <w:tc>
          <w:tcPr>
            <w:tcW w:w="725" w:type="dxa"/>
            <w:tcMar>
              <w:right w:w="216" w:type="dxa"/>
            </w:tcMar>
            <w:vAlign w:val="bottom"/>
          </w:tcPr>
          <w:p w14:paraId="1CE7D112" w14:textId="77777777" w:rsidR="00AC7C34" w:rsidRPr="00565B06" w:rsidRDefault="00075B13" w:rsidP="00075B13">
            <w:pPr>
              <w:pStyle w:val="Icons"/>
            </w:pPr>
            <w:r w:rsidRPr="00565B06">
              <w:rPr>
                <w:noProof/>
              </w:rPr>
              <mc:AlternateContent>
                <mc:Choice Requires="wpg">
                  <w:drawing>
                    <wp:inline distT="0" distB="0" distL="0" distR="0" wp14:anchorId="7EBCEAE0" wp14:editId="308B862B">
                      <wp:extent cx="274320" cy="274320"/>
                      <wp:effectExtent l="0" t="0" r="0" b="0"/>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6166D5" id="Activities in circle icon" o:spid="_x0000_s1026" alt="Activitie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w10:anchorlock/>
                    </v:group>
                  </w:pict>
                </mc:Fallback>
              </mc:AlternateContent>
            </w:r>
          </w:p>
        </w:tc>
        <w:tc>
          <w:tcPr>
            <w:tcW w:w="8649" w:type="dxa"/>
          </w:tcPr>
          <w:p w14:paraId="044C6680" w14:textId="77777777" w:rsidR="00AC7C34" w:rsidRPr="00565B06" w:rsidRDefault="00553C37" w:rsidP="00AD6216">
            <w:pPr>
              <w:pStyle w:val="Heading1"/>
              <w:outlineLvl w:val="0"/>
            </w:pPr>
            <w:r>
              <w:t>INTERESTS</w:t>
            </w:r>
          </w:p>
        </w:tc>
      </w:tr>
    </w:tbl>
    <w:p w14:paraId="128B3A97" w14:textId="6CEF9B16" w:rsidR="00553C37" w:rsidRDefault="00553C37" w:rsidP="00553C37">
      <w:pPr>
        <w:pStyle w:val="ListParagraph"/>
        <w:numPr>
          <w:ilvl w:val="0"/>
          <w:numId w:val="17"/>
        </w:numPr>
      </w:pPr>
      <w:r w:rsidRPr="00553C37">
        <w:t xml:space="preserve">Travelling - I love to travel </w:t>
      </w:r>
      <w:r w:rsidR="004F473A" w:rsidRPr="00553C37">
        <w:t>and, in the past,</w:t>
      </w:r>
      <w:r w:rsidRPr="00553C37">
        <w:t xml:space="preserve"> have visited Europe</w:t>
      </w:r>
      <w:r w:rsidR="004F473A" w:rsidRPr="00553C37">
        <w:t>,</w:t>
      </w:r>
      <w:r w:rsidRPr="00553C37">
        <w:t xml:space="preserve"> Thailand and Bhuta</w:t>
      </w:r>
      <w:r>
        <w:t>n.</w:t>
      </w:r>
      <w:r w:rsidRPr="00553C37">
        <w:t xml:space="preserve"> </w:t>
      </w:r>
    </w:p>
    <w:p w14:paraId="02536F67" w14:textId="6628E1D2" w:rsidR="00316CE4" w:rsidRPr="00565B06" w:rsidRDefault="00283456" w:rsidP="00553C37">
      <w:pPr>
        <w:pStyle w:val="ListParagraph"/>
        <w:numPr>
          <w:ilvl w:val="0"/>
          <w:numId w:val="17"/>
        </w:numPr>
      </w:pPr>
      <w:r>
        <w:t>Manchester United</w:t>
      </w:r>
      <w:r w:rsidR="00553C37" w:rsidRPr="00553C37">
        <w:t xml:space="preserve"> - A long term and avid supporter of </w:t>
      </w:r>
      <w:r>
        <w:t>the</w:t>
      </w:r>
      <w:r w:rsidR="00553C37" w:rsidRPr="00553C37">
        <w:t xml:space="preserve"> football club.</w:t>
      </w:r>
    </w:p>
    <w:sectPr w:rsidR="00316CE4" w:rsidRPr="00565B06" w:rsidSect="00FE18B2">
      <w:footerReference w:type="default" r:id="rId11"/>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FC661" w14:textId="77777777" w:rsidR="00506096" w:rsidRDefault="00506096" w:rsidP="00F534FB">
      <w:pPr>
        <w:spacing w:after="0"/>
      </w:pPr>
      <w:r>
        <w:separator/>
      </w:r>
    </w:p>
  </w:endnote>
  <w:endnote w:type="continuationSeparator" w:id="0">
    <w:p w14:paraId="4CFC36E7" w14:textId="77777777" w:rsidR="00506096" w:rsidRDefault="00506096"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6331"/>
      <w:docPartObj>
        <w:docPartGallery w:val="Page Numbers (Bottom of Page)"/>
        <w:docPartUnique/>
      </w:docPartObj>
    </w:sdtPr>
    <w:sdtEndPr>
      <w:rPr>
        <w:noProof/>
      </w:rPr>
    </w:sdtEndPr>
    <w:sdtContent>
      <w:p w14:paraId="5AB6A368" w14:textId="77777777" w:rsidR="00C41A21" w:rsidRDefault="00C41A21">
        <w:pPr>
          <w:pStyle w:val="Footer"/>
        </w:pPr>
        <w:r>
          <w:fldChar w:fldCharType="begin"/>
        </w:r>
        <w:r>
          <w:instrText xml:space="preserve"> PAGE   \* MERGEFORMAT </w:instrText>
        </w:r>
        <w:r>
          <w:fldChar w:fldCharType="separate"/>
        </w:r>
        <w:r w:rsidR="00BC553E">
          <w:rPr>
            <w:noProof/>
          </w:rPr>
          <w:t>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11FB1" w14:textId="77777777" w:rsidR="00506096" w:rsidRDefault="00506096" w:rsidP="00F534FB">
      <w:pPr>
        <w:spacing w:after="0"/>
      </w:pPr>
      <w:r>
        <w:separator/>
      </w:r>
    </w:p>
  </w:footnote>
  <w:footnote w:type="continuationSeparator" w:id="0">
    <w:p w14:paraId="37862F81" w14:textId="77777777" w:rsidR="00506096" w:rsidRDefault="00506096" w:rsidP="00F534F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4D154BA"/>
    <w:multiLevelType w:val="hybridMultilevel"/>
    <w:tmpl w:val="5A54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731E87"/>
    <w:multiLevelType w:val="hybridMultilevel"/>
    <w:tmpl w:val="BA50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776089A"/>
    <w:multiLevelType w:val="hybridMultilevel"/>
    <w:tmpl w:val="77DC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371FF6"/>
    <w:multiLevelType w:val="hybridMultilevel"/>
    <w:tmpl w:val="9DC4FE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F7641B1"/>
    <w:multiLevelType w:val="hybridMultilevel"/>
    <w:tmpl w:val="B6685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6F4BB6"/>
    <w:multiLevelType w:val="hybridMultilevel"/>
    <w:tmpl w:val="B39E6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4F7D03"/>
    <w:multiLevelType w:val="hybridMultilevel"/>
    <w:tmpl w:val="81087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E70F2A"/>
    <w:multiLevelType w:val="hybridMultilevel"/>
    <w:tmpl w:val="2E62B0C6"/>
    <w:lvl w:ilvl="0" w:tplc="77520D78">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5"/>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1"/>
  </w:num>
  <w:num w:numId="16">
    <w:abstractNumId w:val="16"/>
  </w:num>
  <w:num w:numId="17">
    <w:abstractNumId w:val="18"/>
  </w:num>
  <w:num w:numId="18">
    <w:abstractNumId w:val="17"/>
  </w:num>
  <w:num w:numId="19">
    <w:abstractNumId w:val="12"/>
  </w:num>
  <w:num w:numId="20">
    <w:abstractNumId w:val="13"/>
  </w:num>
  <w:num w:numId="21">
    <w:abstractNumId w:val="20"/>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13"/>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5AA0"/>
    <w:rsid w:val="000F79EA"/>
    <w:rsid w:val="00134F92"/>
    <w:rsid w:val="00137DC1"/>
    <w:rsid w:val="001401F8"/>
    <w:rsid w:val="00143224"/>
    <w:rsid w:val="00145B33"/>
    <w:rsid w:val="001468F3"/>
    <w:rsid w:val="00152C3A"/>
    <w:rsid w:val="001539C4"/>
    <w:rsid w:val="00162BEE"/>
    <w:rsid w:val="00171E1B"/>
    <w:rsid w:val="00180767"/>
    <w:rsid w:val="00182F07"/>
    <w:rsid w:val="001858BD"/>
    <w:rsid w:val="00192573"/>
    <w:rsid w:val="00194A3D"/>
    <w:rsid w:val="00196DF5"/>
    <w:rsid w:val="00197261"/>
    <w:rsid w:val="001A2A99"/>
    <w:rsid w:val="001A6641"/>
    <w:rsid w:val="001B0811"/>
    <w:rsid w:val="001B3B5F"/>
    <w:rsid w:val="001B720C"/>
    <w:rsid w:val="001C0DEE"/>
    <w:rsid w:val="001C3957"/>
    <w:rsid w:val="001C46E5"/>
    <w:rsid w:val="001D3B6F"/>
    <w:rsid w:val="001D5EE2"/>
    <w:rsid w:val="001E08A4"/>
    <w:rsid w:val="001E5569"/>
    <w:rsid w:val="001F49D0"/>
    <w:rsid w:val="0020711A"/>
    <w:rsid w:val="0020735F"/>
    <w:rsid w:val="002146F8"/>
    <w:rsid w:val="00215593"/>
    <w:rsid w:val="00217917"/>
    <w:rsid w:val="002223F2"/>
    <w:rsid w:val="002372E8"/>
    <w:rsid w:val="0023768B"/>
    <w:rsid w:val="0025163F"/>
    <w:rsid w:val="00254330"/>
    <w:rsid w:val="00260026"/>
    <w:rsid w:val="00260F01"/>
    <w:rsid w:val="00275C94"/>
    <w:rsid w:val="00277638"/>
    <w:rsid w:val="0028164F"/>
    <w:rsid w:val="002823BE"/>
    <w:rsid w:val="00283456"/>
    <w:rsid w:val="00297ED0"/>
    <w:rsid w:val="002A4EDA"/>
    <w:rsid w:val="002A59D8"/>
    <w:rsid w:val="002B3FC8"/>
    <w:rsid w:val="002F10E7"/>
    <w:rsid w:val="002F69E4"/>
    <w:rsid w:val="00300A98"/>
    <w:rsid w:val="0030724A"/>
    <w:rsid w:val="0031060B"/>
    <w:rsid w:val="00316CE4"/>
    <w:rsid w:val="00323C3F"/>
    <w:rsid w:val="003279A4"/>
    <w:rsid w:val="00337114"/>
    <w:rsid w:val="0035004C"/>
    <w:rsid w:val="003571C8"/>
    <w:rsid w:val="00377894"/>
    <w:rsid w:val="00383057"/>
    <w:rsid w:val="0039703C"/>
    <w:rsid w:val="003974BB"/>
    <w:rsid w:val="003A091E"/>
    <w:rsid w:val="003D2098"/>
    <w:rsid w:val="003E5D64"/>
    <w:rsid w:val="00402E01"/>
    <w:rsid w:val="00403149"/>
    <w:rsid w:val="004037EF"/>
    <w:rsid w:val="00405BAD"/>
    <w:rsid w:val="004113D8"/>
    <w:rsid w:val="00416463"/>
    <w:rsid w:val="00423827"/>
    <w:rsid w:val="00437B8B"/>
    <w:rsid w:val="00443DE3"/>
    <w:rsid w:val="00464599"/>
    <w:rsid w:val="00465113"/>
    <w:rsid w:val="00467F3F"/>
    <w:rsid w:val="004727C2"/>
    <w:rsid w:val="00476144"/>
    <w:rsid w:val="004915EA"/>
    <w:rsid w:val="00494199"/>
    <w:rsid w:val="004A0689"/>
    <w:rsid w:val="004A4493"/>
    <w:rsid w:val="004B6A2A"/>
    <w:rsid w:val="004C0172"/>
    <w:rsid w:val="004C1AF6"/>
    <w:rsid w:val="004C389B"/>
    <w:rsid w:val="004C5C49"/>
    <w:rsid w:val="004D0521"/>
    <w:rsid w:val="004D128F"/>
    <w:rsid w:val="004D3EB1"/>
    <w:rsid w:val="004D465D"/>
    <w:rsid w:val="004E2794"/>
    <w:rsid w:val="004E77A5"/>
    <w:rsid w:val="004F1057"/>
    <w:rsid w:val="004F199F"/>
    <w:rsid w:val="004F473A"/>
    <w:rsid w:val="00506096"/>
    <w:rsid w:val="005106C0"/>
    <w:rsid w:val="005247B7"/>
    <w:rsid w:val="005324B1"/>
    <w:rsid w:val="005372FA"/>
    <w:rsid w:val="0055361C"/>
    <w:rsid w:val="00553C37"/>
    <w:rsid w:val="00556337"/>
    <w:rsid w:val="005611C3"/>
    <w:rsid w:val="00562422"/>
    <w:rsid w:val="00565B06"/>
    <w:rsid w:val="00565F20"/>
    <w:rsid w:val="00574328"/>
    <w:rsid w:val="00575C01"/>
    <w:rsid w:val="00581515"/>
    <w:rsid w:val="00582623"/>
    <w:rsid w:val="005826C2"/>
    <w:rsid w:val="00583F31"/>
    <w:rsid w:val="0059085F"/>
    <w:rsid w:val="005A459B"/>
    <w:rsid w:val="005A74EC"/>
    <w:rsid w:val="005B3D67"/>
    <w:rsid w:val="005B437C"/>
    <w:rsid w:val="005D0108"/>
    <w:rsid w:val="005E088C"/>
    <w:rsid w:val="005E6E43"/>
    <w:rsid w:val="005F1440"/>
    <w:rsid w:val="005F4455"/>
    <w:rsid w:val="006104FF"/>
    <w:rsid w:val="00614B7C"/>
    <w:rsid w:val="0062239B"/>
    <w:rsid w:val="00625B8A"/>
    <w:rsid w:val="00644D4E"/>
    <w:rsid w:val="00663536"/>
    <w:rsid w:val="006648D4"/>
    <w:rsid w:val="00673F18"/>
    <w:rsid w:val="00676CEB"/>
    <w:rsid w:val="00683A86"/>
    <w:rsid w:val="0069300B"/>
    <w:rsid w:val="006A4C72"/>
    <w:rsid w:val="006B6A0C"/>
    <w:rsid w:val="006C77EF"/>
    <w:rsid w:val="006D65F8"/>
    <w:rsid w:val="006F4D23"/>
    <w:rsid w:val="007175B9"/>
    <w:rsid w:val="007215A9"/>
    <w:rsid w:val="007253E8"/>
    <w:rsid w:val="00735140"/>
    <w:rsid w:val="0073645E"/>
    <w:rsid w:val="007366E5"/>
    <w:rsid w:val="00744D69"/>
    <w:rsid w:val="00745196"/>
    <w:rsid w:val="00755346"/>
    <w:rsid w:val="00776E3A"/>
    <w:rsid w:val="007850D1"/>
    <w:rsid w:val="007857C8"/>
    <w:rsid w:val="00785FF6"/>
    <w:rsid w:val="00790E98"/>
    <w:rsid w:val="007A2425"/>
    <w:rsid w:val="007A729F"/>
    <w:rsid w:val="007B3F4F"/>
    <w:rsid w:val="007C0E0E"/>
    <w:rsid w:val="007C153D"/>
    <w:rsid w:val="007C333C"/>
    <w:rsid w:val="007C34A8"/>
    <w:rsid w:val="007E7052"/>
    <w:rsid w:val="007F71A4"/>
    <w:rsid w:val="008030EE"/>
    <w:rsid w:val="00803213"/>
    <w:rsid w:val="00812148"/>
    <w:rsid w:val="00814B43"/>
    <w:rsid w:val="0083016A"/>
    <w:rsid w:val="00846AAE"/>
    <w:rsid w:val="00867081"/>
    <w:rsid w:val="008674EC"/>
    <w:rsid w:val="00867943"/>
    <w:rsid w:val="00894392"/>
    <w:rsid w:val="008978E8"/>
    <w:rsid w:val="008A02C4"/>
    <w:rsid w:val="008A49A0"/>
    <w:rsid w:val="008A6538"/>
    <w:rsid w:val="008C3F91"/>
    <w:rsid w:val="008D2C24"/>
    <w:rsid w:val="008D4FC8"/>
    <w:rsid w:val="008D5A80"/>
    <w:rsid w:val="008E5483"/>
    <w:rsid w:val="008F4532"/>
    <w:rsid w:val="00921D31"/>
    <w:rsid w:val="00933CCA"/>
    <w:rsid w:val="0093795C"/>
    <w:rsid w:val="009411E8"/>
    <w:rsid w:val="00952C89"/>
    <w:rsid w:val="009540F4"/>
    <w:rsid w:val="00956B75"/>
    <w:rsid w:val="009918BB"/>
    <w:rsid w:val="009931F7"/>
    <w:rsid w:val="00994768"/>
    <w:rsid w:val="009A3F4C"/>
    <w:rsid w:val="009B4952"/>
    <w:rsid w:val="009C63EE"/>
    <w:rsid w:val="009D0878"/>
    <w:rsid w:val="009D449D"/>
    <w:rsid w:val="009D6492"/>
    <w:rsid w:val="009E62E6"/>
    <w:rsid w:val="009E65EC"/>
    <w:rsid w:val="009F2058"/>
    <w:rsid w:val="009F391D"/>
    <w:rsid w:val="00A1144C"/>
    <w:rsid w:val="00A1329C"/>
    <w:rsid w:val="00A13CC7"/>
    <w:rsid w:val="00A25023"/>
    <w:rsid w:val="00A2760D"/>
    <w:rsid w:val="00A42CE4"/>
    <w:rsid w:val="00A56B81"/>
    <w:rsid w:val="00A6314E"/>
    <w:rsid w:val="00A77B4D"/>
    <w:rsid w:val="00A8052D"/>
    <w:rsid w:val="00A90193"/>
    <w:rsid w:val="00A9077F"/>
    <w:rsid w:val="00AA04BD"/>
    <w:rsid w:val="00AA276C"/>
    <w:rsid w:val="00AB673E"/>
    <w:rsid w:val="00AC7C34"/>
    <w:rsid w:val="00AD121E"/>
    <w:rsid w:val="00AD1FBD"/>
    <w:rsid w:val="00AD518A"/>
    <w:rsid w:val="00AD6216"/>
    <w:rsid w:val="00AE2F61"/>
    <w:rsid w:val="00AE313B"/>
    <w:rsid w:val="00AE676F"/>
    <w:rsid w:val="00AE7650"/>
    <w:rsid w:val="00B112B1"/>
    <w:rsid w:val="00B1221A"/>
    <w:rsid w:val="00B15EAA"/>
    <w:rsid w:val="00B204FE"/>
    <w:rsid w:val="00B25746"/>
    <w:rsid w:val="00B47E1E"/>
    <w:rsid w:val="00B54661"/>
    <w:rsid w:val="00B55487"/>
    <w:rsid w:val="00B763B5"/>
    <w:rsid w:val="00B90654"/>
    <w:rsid w:val="00B91175"/>
    <w:rsid w:val="00BA5338"/>
    <w:rsid w:val="00BA71B3"/>
    <w:rsid w:val="00BB34BE"/>
    <w:rsid w:val="00BC0E1A"/>
    <w:rsid w:val="00BC1472"/>
    <w:rsid w:val="00BC553E"/>
    <w:rsid w:val="00BD2DD6"/>
    <w:rsid w:val="00BD55EE"/>
    <w:rsid w:val="00BF57C6"/>
    <w:rsid w:val="00C06FCF"/>
    <w:rsid w:val="00C3233C"/>
    <w:rsid w:val="00C3763A"/>
    <w:rsid w:val="00C41A21"/>
    <w:rsid w:val="00C60281"/>
    <w:rsid w:val="00C779DA"/>
    <w:rsid w:val="00C814F7"/>
    <w:rsid w:val="00C81971"/>
    <w:rsid w:val="00C81C04"/>
    <w:rsid w:val="00C91B4B"/>
    <w:rsid w:val="00C93DE1"/>
    <w:rsid w:val="00CA1ED0"/>
    <w:rsid w:val="00CA2DE0"/>
    <w:rsid w:val="00CA2E0A"/>
    <w:rsid w:val="00CB3192"/>
    <w:rsid w:val="00CC1E5C"/>
    <w:rsid w:val="00CD1043"/>
    <w:rsid w:val="00CE2C76"/>
    <w:rsid w:val="00D046EF"/>
    <w:rsid w:val="00D22E33"/>
    <w:rsid w:val="00D35BBD"/>
    <w:rsid w:val="00D37FAD"/>
    <w:rsid w:val="00D42893"/>
    <w:rsid w:val="00D5184A"/>
    <w:rsid w:val="00D5627D"/>
    <w:rsid w:val="00D6600D"/>
    <w:rsid w:val="00D70757"/>
    <w:rsid w:val="00D728D5"/>
    <w:rsid w:val="00D73C98"/>
    <w:rsid w:val="00D77483"/>
    <w:rsid w:val="00D7797C"/>
    <w:rsid w:val="00D83EA1"/>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1DC1"/>
    <w:rsid w:val="00E46808"/>
    <w:rsid w:val="00E5521B"/>
    <w:rsid w:val="00E61D86"/>
    <w:rsid w:val="00E61FB1"/>
    <w:rsid w:val="00E63862"/>
    <w:rsid w:val="00E665C1"/>
    <w:rsid w:val="00E72DA3"/>
    <w:rsid w:val="00E778B8"/>
    <w:rsid w:val="00E97BD9"/>
    <w:rsid w:val="00EB16CC"/>
    <w:rsid w:val="00EB4FC9"/>
    <w:rsid w:val="00EE0848"/>
    <w:rsid w:val="00F03B1E"/>
    <w:rsid w:val="00F03F2C"/>
    <w:rsid w:val="00F1202D"/>
    <w:rsid w:val="00F217AB"/>
    <w:rsid w:val="00F35A06"/>
    <w:rsid w:val="00F435D3"/>
    <w:rsid w:val="00F44434"/>
    <w:rsid w:val="00F46425"/>
    <w:rsid w:val="00F5078D"/>
    <w:rsid w:val="00F534FB"/>
    <w:rsid w:val="00F56FFE"/>
    <w:rsid w:val="00F90010"/>
    <w:rsid w:val="00F904FC"/>
    <w:rsid w:val="00F935BF"/>
    <w:rsid w:val="00F94EB5"/>
    <w:rsid w:val="00FA4359"/>
    <w:rsid w:val="00FA4C84"/>
    <w:rsid w:val="00FB0F18"/>
    <w:rsid w:val="00FD5640"/>
    <w:rsid w:val="00FE18B2"/>
    <w:rsid w:val="00FE3829"/>
    <w:rsid w:val="00FE7443"/>
    <w:rsid w:val="00FF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37471"/>
  <w15:chartTrackingRefBased/>
  <w15:docId w15:val="{5E2705EF-9544-4DE5-B2DB-D505B962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ListParagraph">
    <w:name w:val="List Paragraph"/>
    <w:basedOn w:val="Normal"/>
    <w:uiPriority w:val="34"/>
    <w:unhideWhenUsed/>
    <w:rsid w:val="00C06FCF"/>
    <w:pPr>
      <w:ind w:left="720"/>
      <w:contextualSpacing/>
    </w:pPr>
  </w:style>
  <w:style w:type="paragraph" w:customStyle="1" w:styleId="Normal1">
    <w:name w:val="Normal1"/>
    <w:rsid w:val="00E778B8"/>
    <w:pPr>
      <w:spacing w:after="200" w:line="276" w:lineRule="auto"/>
    </w:pPr>
    <w:rPr>
      <w:rFonts w:ascii="Times New Roman" w:eastAsia="Times New Roman" w:hAnsi="Times New Roman" w:cs="Times New Roman"/>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8733">
      <w:bodyDiv w:val="1"/>
      <w:marLeft w:val="0"/>
      <w:marRight w:val="0"/>
      <w:marTop w:val="0"/>
      <w:marBottom w:val="0"/>
      <w:divBdr>
        <w:top w:val="none" w:sz="0" w:space="0" w:color="auto"/>
        <w:left w:val="none" w:sz="0" w:space="0" w:color="auto"/>
        <w:bottom w:val="none" w:sz="0" w:space="0" w:color="auto"/>
        <w:right w:val="none" w:sz="0" w:space="0" w:color="auto"/>
      </w:divBdr>
      <w:divsChild>
        <w:div w:id="1168862343">
          <w:marLeft w:val="0"/>
          <w:marRight w:val="0"/>
          <w:marTop w:val="0"/>
          <w:marBottom w:val="0"/>
          <w:divBdr>
            <w:top w:val="none" w:sz="0" w:space="0" w:color="auto"/>
            <w:left w:val="none" w:sz="0" w:space="0" w:color="auto"/>
            <w:bottom w:val="none" w:sz="0" w:space="0" w:color="auto"/>
            <w:right w:val="none" w:sz="0" w:space="0" w:color="auto"/>
          </w:divBdr>
        </w:div>
        <w:div w:id="245918577">
          <w:marLeft w:val="0"/>
          <w:marRight w:val="0"/>
          <w:marTop w:val="0"/>
          <w:marBottom w:val="0"/>
          <w:divBdr>
            <w:top w:val="none" w:sz="0" w:space="0" w:color="auto"/>
            <w:left w:val="none" w:sz="0" w:space="0" w:color="auto"/>
            <w:bottom w:val="none" w:sz="0" w:space="0" w:color="auto"/>
            <w:right w:val="none" w:sz="0" w:space="0" w:color="auto"/>
          </w:divBdr>
        </w:div>
        <w:div w:id="2093578452">
          <w:marLeft w:val="0"/>
          <w:marRight w:val="0"/>
          <w:marTop w:val="0"/>
          <w:marBottom w:val="0"/>
          <w:divBdr>
            <w:top w:val="none" w:sz="0" w:space="0" w:color="auto"/>
            <w:left w:val="none" w:sz="0" w:space="0" w:color="auto"/>
            <w:bottom w:val="none" w:sz="0" w:space="0" w:color="auto"/>
            <w:right w:val="none" w:sz="0" w:space="0" w:color="auto"/>
          </w:divBdr>
        </w:div>
        <w:div w:id="212010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njit-bedi-047a2488"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com/@bedigunji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it\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F2F2A72D2B4F0A9062E5A9AA27D4E4"/>
        <w:category>
          <w:name w:val="General"/>
          <w:gallery w:val="placeholder"/>
        </w:category>
        <w:types>
          <w:type w:val="bbPlcHdr"/>
        </w:types>
        <w:behaviors>
          <w:behavior w:val="content"/>
        </w:behaviors>
        <w:guid w:val="{0E8F4331-A1CC-4B28-810C-99A4D729870A}"/>
      </w:docPartPr>
      <w:docPartBody>
        <w:p w:rsidR="00295622" w:rsidRDefault="00295622">
          <w:pPr>
            <w:pStyle w:val="16F2F2A72D2B4F0A9062E5A9AA27D4E4"/>
          </w:pPr>
          <w:r w:rsidRPr="009D0878">
            <w:t>Address</w:t>
          </w:r>
        </w:p>
      </w:docPartBody>
    </w:docPart>
    <w:docPart>
      <w:docPartPr>
        <w:name w:val="87ACCF45FFD04D6A825EDDBE3BB51D4F"/>
        <w:category>
          <w:name w:val="General"/>
          <w:gallery w:val="placeholder"/>
        </w:category>
        <w:types>
          <w:type w:val="bbPlcHdr"/>
        </w:types>
        <w:behaviors>
          <w:behavior w:val="content"/>
        </w:behaviors>
        <w:guid w:val="{D40FB82C-A668-4F64-B724-AF1F65CC379A}"/>
      </w:docPartPr>
      <w:docPartBody>
        <w:p w:rsidR="00295622" w:rsidRDefault="00295622">
          <w:pPr>
            <w:pStyle w:val="87ACCF45FFD04D6A825EDDBE3BB51D4F"/>
          </w:pPr>
          <w:r w:rsidRPr="009D0878">
            <w:t>Phone</w:t>
          </w:r>
        </w:p>
      </w:docPartBody>
    </w:docPart>
    <w:docPart>
      <w:docPartPr>
        <w:name w:val="1275DFEC920944E8867DA8BBBB2AB1C2"/>
        <w:category>
          <w:name w:val="General"/>
          <w:gallery w:val="placeholder"/>
        </w:category>
        <w:types>
          <w:type w:val="bbPlcHdr"/>
        </w:types>
        <w:behaviors>
          <w:behavior w:val="content"/>
        </w:behaviors>
        <w:guid w:val="{2A8B0E22-A03F-44DD-8F63-9BD12F689245}"/>
      </w:docPartPr>
      <w:docPartBody>
        <w:p w:rsidR="00295622" w:rsidRDefault="00295622">
          <w:pPr>
            <w:pStyle w:val="1275DFEC920944E8867DA8BBBB2AB1C2"/>
          </w:pPr>
          <w:r w:rsidRPr="009D0878">
            <w:t>Email</w:t>
          </w:r>
        </w:p>
      </w:docPartBody>
    </w:docPart>
    <w:docPart>
      <w:docPartPr>
        <w:name w:val="B0C0BE3A335240728BCAB7D3AA1E23A8"/>
        <w:category>
          <w:name w:val="General"/>
          <w:gallery w:val="placeholder"/>
        </w:category>
        <w:types>
          <w:type w:val="bbPlcHdr"/>
        </w:types>
        <w:behaviors>
          <w:behavior w:val="content"/>
        </w:behaviors>
        <w:guid w:val="{AA6881D3-F9C0-446A-8AE6-72DF040EEB83}"/>
      </w:docPartPr>
      <w:docPartBody>
        <w:p w:rsidR="00295622" w:rsidRDefault="00295622">
          <w:pPr>
            <w:pStyle w:val="B0C0BE3A335240728BCAB7D3AA1E23A8"/>
          </w:pPr>
          <w:r w:rsidRPr="009D0878">
            <w:t>LinkedIn Profile</w:t>
          </w:r>
        </w:p>
      </w:docPartBody>
    </w:docPart>
    <w:docPart>
      <w:docPartPr>
        <w:name w:val="9106B5D719E242CB97D5FAB426318BB4"/>
        <w:category>
          <w:name w:val="General"/>
          <w:gallery w:val="placeholder"/>
        </w:category>
        <w:types>
          <w:type w:val="bbPlcHdr"/>
        </w:types>
        <w:behaviors>
          <w:behavior w:val="content"/>
        </w:behaviors>
        <w:guid w:val="{0F92CA82-4805-49DF-9C80-409FA6DF745E}"/>
      </w:docPartPr>
      <w:docPartBody>
        <w:p w:rsidR="00295622" w:rsidRDefault="00295622">
          <w:pPr>
            <w:pStyle w:val="9106B5D719E242CB97D5FAB426318BB4"/>
          </w:pPr>
          <w:r w:rsidRPr="00565B06">
            <w:t>Objective</w:t>
          </w:r>
        </w:p>
      </w:docPartBody>
    </w:docPart>
    <w:docPart>
      <w:docPartPr>
        <w:name w:val="34CFE63B606A4DBA99701ADABD933F9B"/>
        <w:category>
          <w:name w:val="General"/>
          <w:gallery w:val="placeholder"/>
        </w:category>
        <w:types>
          <w:type w:val="bbPlcHdr"/>
        </w:types>
        <w:behaviors>
          <w:behavior w:val="content"/>
        </w:behaviors>
        <w:guid w:val="{8DA024F5-D300-44AB-B39A-DF4A5374FBAD}"/>
      </w:docPartPr>
      <w:docPartBody>
        <w:p w:rsidR="00295622" w:rsidRDefault="00295622">
          <w:pPr>
            <w:pStyle w:val="34CFE63B606A4DBA99701ADABD933F9B"/>
          </w:pPr>
          <w:r w:rsidRPr="00565B06">
            <w:t>Education</w:t>
          </w:r>
        </w:p>
      </w:docPartBody>
    </w:docPart>
    <w:docPart>
      <w:docPartPr>
        <w:name w:val="FD0C37A256CC4E78ADF75ECC0C1C94A8"/>
        <w:category>
          <w:name w:val="General"/>
          <w:gallery w:val="placeholder"/>
        </w:category>
        <w:types>
          <w:type w:val="bbPlcHdr"/>
        </w:types>
        <w:behaviors>
          <w:behavior w:val="content"/>
        </w:behaviors>
        <w:guid w:val="{5452F8CD-A5AA-4810-8302-623DAB452226}"/>
      </w:docPartPr>
      <w:docPartBody>
        <w:p w:rsidR="00295622" w:rsidRDefault="00295622" w:rsidP="00295622">
          <w:pPr>
            <w:pStyle w:val="FD0C37A256CC4E78ADF75ECC0C1C94A8"/>
          </w:pPr>
          <w:r w:rsidRPr="00565B06">
            <w:t>Experience</w:t>
          </w:r>
        </w:p>
      </w:docPartBody>
    </w:docPart>
    <w:docPart>
      <w:docPartPr>
        <w:name w:val="311BF4E5DF1F46D08720A88F78090661"/>
        <w:category>
          <w:name w:val="General"/>
          <w:gallery w:val="placeholder"/>
        </w:category>
        <w:types>
          <w:type w:val="bbPlcHdr"/>
        </w:types>
        <w:behaviors>
          <w:behavior w:val="content"/>
        </w:behaviors>
        <w:guid w:val="{55BDAEE5-9FD6-4E6C-A044-4EA76646014D}"/>
      </w:docPartPr>
      <w:docPartBody>
        <w:p w:rsidR="00295622" w:rsidRDefault="00295622" w:rsidP="00295622">
          <w:pPr>
            <w:pStyle w:val="311BF4E5DF1F46D08720A88F78090661"/>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622"/>
    <w:rsid w:val="000A6BCA"/>
    <w:rsid w:val="000F6A8B"/>
    <w:rsid w:val="00295622"/>
    <w:rsid w:val="005E46B2"/>
    <w:rsid w:val="00A972FB"/>
    <w:rsid w:val="00D375D3"/>
    <w:rsid w:val="00FE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987F640DE4ECC814CEE1B49FFF14F">
    <w:name w:val="6F1987F640DE4ECC814CEE1B49FFF14F"/>
  </w:style>
  <w:style w:type="paragraph" w:customStyle="1" w:styleId="8FA12763789F4FA1B97F3660C90B3935">
    <w:name w:val="8FA12763789F4FA1B97F3660C90B3935"/>
  </w:style>
  <w:style w:type="paragraph" w:customStyle="1" w:styleId="16F2F2A72D2B4F0A9062E5A9AA27D4E4">
    <w:name w:val="16F2F2A72D2B4F0A9062E5A9AA27D4E4"/>
  </w:style>
  <w:style w:type="paragraph" w:customStyle="1" w:styleId="87ACCF45FFD04D6A825EDDBE3BB51D4F">
    <w:name w:val="87ACCF45FFD04D6A825EDDBE3BB51D4F"/>
  </w:style>
  <w:style w:type="paragraph" w:customStyle="1" w:styleId="1275DFEC920944E8867DA8BBBB2AB1C2">
    <w:name w:val="1275DFEC920944E8867DA8BBBB2AB1C2"/>
  </w:style>
  <w:style w:type="paragraph" w:customStyle="1" w:styleId="B0C0BE3A335240728BCAB7D3AA1E23A8">
    <w:name w:val="B0C0BE3A335240728BCAB7D3AA1E23A8"/>
  </w:style>
  <w:style w:type="paragraph" w:customStyle="1" w:styleId="1379BB50504E4829BBB7289EDDE7FF31">
    <w:name w:val="1379BB50504E4829BBB7289EDDE7FF31"/>
  </w:style>
  <w:style w:type="paragraph" w:customStyle="1" w:styleId="9106B5D719E242CB97D5FAB426318BB4">
    <w:name w:val="9106B5D719E242CB97D5FAB426318BB4"/>
  </w:style>
  <w:style w:type="paragraph" w:customStyle="1" w:styleId="0EF536B8C9E94137AAC3F4758FC46C2C">
    <w:name w:val="0EF536B8C9E94137AAC3F4758FC46C2C"/>
  </w:style>
  <w:style w:type="paragraph" w:customStyle="1" w:styleId="34CFE63B606A4DBA99701ADABD933F9B">
    <w:name w:val="34CFE63B606A4DBA99701ADABD933F9B"/>
  </w:style>
  <w:style w:type="paragraph" w:customStyle="1" w:styleId="E0F7DBCACF7644DF81FDB542477FC162">
    <w:name w:val="E0F7DBCACF7644DF81FDB542477FC162"/>
  </w:style>
  <w:style w:type="character" w:styleId="Emphasis">
    <w:name w:val="Emphasis"/>
    <w:basedOn w:val="DefaultParagraphFont"/>
    <w:uiPriority w:val="11"/>
    <w:qFormat/>
    <w:rsid w:val="00295622"/>
    <w:rPr>
      <w:b w:val="0"/>
      <w:iCs/>
      <w:color w:val="657C9C" w:themeColor="text2" w:themeTint="BF"/>
      <w:sz w:val="26"/>
    </w:rPr>
  </w:style>
  <w:style w:type="paragraph" w:customStyle="1" w:styleId="D99A16C532734D1A9BF0D474EF5584F8">
    <w:name w:val="D99A16C532734D1A9BF0D474EF5584F8"/>
  </w:style>
  <w:style w:type="paragraph" w:customStyle="1" w:styleId="1565A0B2B72F4FAA9A10FF13ADC02BE7">
    <w:name w:val="1565A0B2B72F4FAA9A10FF13ADC02BE7"/>
  </w:style>
  <w:style w:type="paragraph" w:customStyle="1" w:styleId="AFA838BFAAA9432F8F1E55616C67FC75">
    <w:name w:val="AFA838BFAAA9432F8F1E55616C67FC75"/>
  </w:style>
  <w:style w:type="paragraph" w:customStyle="1" w:styleId="042905DA43854AC4A1C5D5F45E49577D">
    <w:name w:val="042905DA43854AC4A1C5D5F45E49577D"/>
  </w:style>
  <w:style w:type="paragraph" w:customStyle="1" w:styleId="B08DAE2C7F4F4C25B531632EB9F484DC">
    <w:name w:val="B08DAE2C7F4F4C25B531632EB9F484DC"/>
  </w:style>
  <w:style w:type="paragraph" w:customStyle="1" w:styleId="6B583F713E32449689CDF47B6BC6EA71">
    <w:name w:val="6B583F713E32449689CDF47B6BC6EA71"/>
  </w:style>
  <w:style w:type="paragraph" w:customStyle="1" w:styleId="66D340A204814323882D13B6B7A0A898">
    <w:name w:val="66D340A204814323882D13B6B7A0A898"/>
  </w:style>
  <w:style w:type="paragraph" w:customStyle="1" w:styleId="3283F30C9EA7420690BC8729CCDC8566">
    <w:name w:val="3283F30C9EA7420690BC8729CCDC8566"/>
  </w:style>
  <w:style w:type="paragraph" w:customStyle="1" w:styleId="EF400E381E784076A1D174041ABAF488">
    <w:name w:val="EF400E381E784076A1D174041ABAF488"/>
  </w:style>
  <w:style w:type="paragraph" w:customStyle="1" w:styleId="13F02126962F43A68E8B6114FDFE4A58">
    <w:name w:val="13F02126962F43A68E8B6114FDFE4A58"/>
  </w:style>
  <w:style w:type="paragraph" w:customStyle="1" w:styleId="05D77545931C44FDA6B4C328C9E38A43">
    <w:name w:val="05D77545931C44FDA6B4C328C9E38A43"/>
  </w:style>
  <w:style w:type="paragraph" w:customStyle="1" w:styleId="8ACB4D48838445BDA6CA09624EA31F9E">
    <w:name w:val="8ACB4D48838445BDA6CA09624EA31F9E"/>
  </w:style>
  <w:style w:type="paragraph" w:customStyle="1" w:styleId="B8088F3F419C425394A3762CF8D401CF">
    <w:name w:val="B8088F3F419C425394A3762CF8D401CF"/>
  </w:style>
  <w:style w:type="paragraph" w:customStyle="1" w:styleId="5384F8B9C4D94EF89A8DB2A138A7DB3D">
    <w:name w:val="5384F8B9C4D94EF89A8DB2A138A7DB3D"/>
  </w:style>
  <w:style w:type="paragraph" w:customStyle="1" w:styleId="502416F7344F45B09522A71F5BB71134">
    <w:name w:val="502416F7344F45B09522A71F5BB71134"/>
  </w:style>
  <w:style w:type="paragraph" w:customStyle="1" w:styleId="888682D129664476B94A727E9A1C4EAB">
    <w:name w:val="888682D129664476B94A727E9A1C4EAB"/>
  </w:style>
  <w:style w:type="paragraph" w:customStyle="1" w:styleId="5F3E41B3914F486BAE55F403BCA651B4">
    <w:name w:val="5F3E41B3914F486BAE55F403BCA651B4"/>
  </w:style>
  <w:style w:type="paragraph" w:customStyle="1" w:styleId="459F9E9372EB4650BBC51051F1A50E2D">
    <w:name w:val="459F9E9372EB4650BBC51051F1A50E2D"/>
  </w:style>
  <w:style w:type="paragraph" w:customStyle="1" w:styleId="9A97E53E5AC8428DBB64A7FBA2398346">
    <w:name w:val="9A97E53E5AC8428DBB64A7FBA2398346"/>
  </w:style>
  <w:style w:type="paragraph" w:customStyle="1" w:styleId="595A87851A41452399F66C1E325E2225">
    <w:name w:val="595A87851A41452399F66C1E325E2225"/>
  </w:style>
  <w:style w:type="paragraph" w:customStyle="1" w:styleId="EA9A30B0E4AB426A8A621A338CE001D3">
    <w:name w:val="EA9A30B0E4AB426A8A621A338CE001D3"/>
  </w:style>
  <w:style w:type="paragraph" w:customStyle="1" w:styleId="59FB7BEAC41C4A53B6E5ED7BF7D8A6CF">
    <w:name w:val="59FB7BEAC41C4A53B6E5ED7BF7D8A6CF"/>
  </w:style>
  <w:style w:type="paragraph" w:customStyle="1" w:styleId="38E953BC86E0449B831F932BB1727D7D">
    <w:name w:val="38E953BC86E0449B831F932BB1727D7D"/>
  </w:style>
  <w:style w:type="paragraph" w:customStyle="1" w:styleId="49F9D718655249B78B3413B9EF83AE26">
    <w:name w:val="49F9D718655249B78B3413B9EF83AE26"/>
  </w:style>
  <w:style w:type="paragraph" w:customStyle="1" w:styleId="E27BADFFAC3E424EA500056A2547A86C">
    <w:name w:val="E27BADFFAC3E424EA500056A2547A86C"/>
  </w:style>
  <w:style w:type="paragraph" w:customStyle="1" w:styleId="B4909130CA2E46B8AB9C3BB79F3CFD72">
    <w:name w:val="B4909130CA2E46B8AB9C3BB79F3CFD72"/>
  </w:style>
  <w:style w:type="paragraph" w:customStyle="1" w:styleId="E2599E0B3B274768B1A537A70A699EB3">
    <w:name w:val="E2599E0B3B274768B1A537A70A699EB3"/>
  </w:style>
  <w:style w:type="paragraph" w:customStyle="1" w:styleId="388625F7071841BAAC634AEE7E4BF143">
    <w:name w:val="388625F7071841BAAC634AEE7E4BF143"/>
  </w:style>
  <w:style w:type="paragraph" w:customStyle="1" w:styleId="FD0C37A256CC4E78ADF75ECC0C1C94A8">
    <w:name w:val="FD0C37A256CC4E78ADF75ECC0C1C94A8"/>
    <w:rsid w:val="00295622"/>
  </w:style>
  <w:style w:type="paragraph" w:customStyle="1" w:styleId="3F32E22D1A114C6B886681588FCA6771">
    <w:name w:val="3F32E22D1A114C6B886681588FCA6771"/>
    <w:rsid w:val="00295622"/>
  </w:style>
  <w:style w:type="paragraph" w:customStyle="1" w:styleId="5C6F599616934086B0958C56653CA59D">
    <w:name w:val="5C6F599616934086B0958C56653CA59D"/>
    <w:rsid w:val="00295622"/>
  </w:style>
  <w:style w:type="paragraph" w:customStyle="1" w:styleId="F6A187F45A8A44D39FA46992853E5718">
    <w:name w:val="F6A187F45A8A44D39FA46992853E5718"/>
    <w:rsid w:val="00295622"/>
  </w:style>
  <w:style w:type="paragraph" w:customStyle="1" w:styleId="7C7949F393454E9B885EF91374F64DC2">
    <w:name w:val="7C7949F393454E9B885EF91374F64DC2"/>
    <w:rsid w:val="00295622"/>
  </w:style>
  <w:style w:type="paragraph" w:customStyle="1" w:styleId="6D368E487A5641C0808E460EE1796E13">
    <w:name w:val="6D368E487A5641C0808E460EE1796E13"/>
    <w:rsid w:val="00295622"/>
  </w:style>
  <w:style w:type="paragraph" w:customStyle="1" w:styleId="8A719421B14E425F84612C2316355479">
    <w:name w:val="8A719421B14E425F84612C2316355479"/>
    <w:rsid w:val="00295622"/>
  </w:style>
  <w:style w:type="paragraph" w:customStyle="1" w:styleId="C3FB9E1FB96345559C6058B4F89571E5">
    <w:name w:val="C3FB9E1FB96345559C6058B4F89571E5"/>
    <w:rsid w:val="00295622"/>
  </w:style>
  <w:style w:type="paragraph" w:customStyle="1" w:styleId="E5CF50C6B90449948BA897D315DA5C64">
    <w:name w:val="E5CF50C6B90449948BA897D315DA5C64"/>
    <w:rsid w:val="00295622"/>
  </w:style>
  <w:style w:type="paragraph" w:customStyle="1" w:styleId="3E0A2234CAEA4FE58E49197F8ED863F1">
    <w:name w:val="3E0A2234CAEA4FE58E49197F8ED863F1"/>
    <w:rsid w:val="00295622"/>
  </w:style>
  <w:style w:type="paragraph" w:customStyle="1" w:styleId="958D61069CDB4BF08DD9969418EFC857">
    <w:name w:val="958D61069CDB4BF08DD9969418EFC857"/>
    <w:rsid w:val="00295622"/>
  </w:style>
  <w:style w:type="paragraph" w:customStyle="1" w:styleId="34756D9795774D8F95561FA438B02436">
    <w:name w:val="34756D9795774D8F95561FA438B02436"/>
    <w:rsid w:val="00295622"/>
  </w:style>
  <w:style w:type="paragraph" w:customStyle="1" w:styleId="68C56CDF52B24E6BA40F7592FAE288A5">
    <w:name w:val="68C56CDF52B24E6BA40F7592FAE288A5"/>
    <w:rsid w:val="00295622"/>
  </w:style>
  <w:style w:type="paragraph" w:customStyle="1" w:styleId="01800D05DB594C12A7F050A80913A09F">
    <w:name w:val="01800D05DB594C12A7F050A80913A09F"/>
    <w:rsid w:val="00295622"/>
  </w:style>
  <w:style w:type="paragraph" w:customStyle="1" w:styleId="DD54293F800246078AF38A454EFD44CD">
    <w:name w:val="DD54293F800246078AF38A454EFD44CD"/>
    <w:rsid w:val="00295622"/>
  </w:style>
  <w:style w:type="paragraph" w:customStyle="1" w:styleId="B873489A89D840F4ACA29DD6C8EA8228">
    <w:name w:val="B873489A89D840F4ACA29DD6C8EA8228"/>
    <w:rsid w:val="00295622"/>
  </w:style>
  <w:style w:type="paragraph" w:customStyle="1" w:styleId="311BF4E5DF1F46D08720A88F78090661">
    <w:name w:val="311BF4E5DF1F46D08720A88F78090661"/>
    <w:rsid w:val="00295622"/>
  </w:style>
  <w:style w:type="paragraph" w:customStyle="1" w:styleId="AA0346EC9DDF4EE8A0695D7B16EE5875">
    <w:name w:val="AA0346EC9DDF4EE8A0695D7B16EE5875"/>
    <w:rsid w:val="00295622"/>
  </w:style>
  <w:style w:type="paragraph" w:customStyle="1" w:styleId="2CFE1C4C911644CB824E20D38C474A00">
    <w:name w:val="2CFE1C4C911644CB824E20D38C474A00"/>
    <w:rsid w:val="005E46B2"/>
  </w:style>
  <w:style w:type="paragraph" w:customStyle="1" w:styleId="38477F7B0F7645769EABE6C0F7DEA7BF">
    <w:name w:val="38477F7B0F7645769EABE6C0F7DEA7BF"/>
    <w:rsid w:val="005E46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Model Town, New Delhi</CompanyAddress>
  <CompanyPhone>+91 9999765767</CompanyPhone>
  <CompanyFax/>
  <CompanyEmail>bedigunjit@gmail.com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52</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dc:creator>
  <cp:keywords/>
  <dc:description/>
  <cp:lastModifiedBy>Gunjit Bedi</cp:lastModifiedBy>
  <cp:revision>15</cp:revision>
  <cp:lastPrinted>2018-10-06T13:54:00Z</cp:lastPrinted>
  <dcterms:created xsi:type="dcterms:W3CDTF">2018-10-07T08:40:00Z</dcterms:created>
  <dcterms:modified xsi:type="dcterms:W3CDTF">2018-12-20T08:34:00Z</dcterms:modified>
  <cp:category/>
  <cp:contentStatus>Github</cp:contentStatus>
</cp:coreProperties>
</file>